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2691E82D" w14:textId="79FC8B55" w:rsidR="00A94A93"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2914950" w:history="1">
            <w:r w:rsidR="00A94A93" w:rsidRPr="00FA23C1">
              <w:rPr>
                <w:rStyle w:val="Hipervnculo"/>
                <w:rFonts w:cs="Arial"/>
                <w:noProof/>
              </w:rPr>
              <w:t>CAPÍTULO 1 PLANTEMIENTO DEL PROBLEMA</w:t>
            </w:r>
            <w:r w:rsidR="00A94A93">
              <w:rPr>
                <w:noProof/>
                <w:webHidden/>
              </w:rPr>
              <w:tab/>
            </w:r>
            <w:r w:rsidR="00A94A93">
              <w:rPr>
                <w:noProof/>
                <w:webHidden/>
              </w:rPr>
              <w:fldChar w:fldCharType="begin"/>
            </w:r>
            <w:r w:rsidR="00A94A93">
              <w:rPr>
                <w:noProof/>
                <w:webHidden/>
              </w:rPr>
              <w:instrText xml:space="preserve"> PAGEREF _Toc172914950 \h </w:instrText>
            </w:r>
            <w:r w:rsidR="00A94A93">
              <w:rPr>
                <w:noProof/>
                <w:webHidden/>
              </w:rPr>
            </w:r>
            <w:r w:rsidR="00A94A93">
              <w:rPr>
                <w:noProof/>
                <w:webHidden/>
              </w:rPr>
              <w:fldChar w:fldCharType="separate"/>
            </w:r>
            <w:r w:rsidR="00A94A93">
              <w:rPr>
                <w:noProof/>
                <w:webHidden/>
              </w:rPr>
              <w:t>1</w:t>
            </w:r>
            <w:r w:rsidR="00A94A93">
              <w:rPr>
                <w:noProof/>
                <w:webHidden/>
              </w:rPr>
              <w:fldChar w:fldCharType="end"/>
            </w:r>
          </w:hyperlink>
        </w:p>
        <w:p w14:paraId="4684D10D" w14:textId="32129A51"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1" w:history="1">
            <w:r w:rsidR="00A94A93" w:rsidRPr="00FA23C1">
              <w:rPr>
                <w:rStyle w:val="Hipervnculo"/>
                <w:rFonts w:cs="Arial"/>
                <w:noProof/>
              </w:rPr>
              <w:t>1.1.</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Diagnóstico y justificación</w:t>
            </w:r>
            <w:r w:rsidR="00A94A93">
              <w:rPr>
                <w:noProof/>
                <w:webHidden/>
              </w:rPr>
              <w:tab/>
            </w:r>
            <w:r w:rsidR="00A94A93">
              <w:rPr>
                <w:noProof/>
                <w:webHidden/>
              </w:rPr>
              <w:fldChar w:fldCharType="begin"/>
            </w:r>
            <w:r w:rsidR="00A94A93">
              <w:rPr>
                <w:noProof/>
                <w:webHidden/>
              </w:rPr>
              <w:instrText xml:space="preserve"> PAGEREF _Toc172914951 \h </w:instrText>
            </w:r>
            <w:r w:rsidR="00A94A93">
              <w:rPr>
                <w:noProof/>
                <w:webHidden/>
              </w:rPr>
            </w:r>
            <w:r w:rsidR="00A94A93">
              <w:rPr>
                <w:noProof/>
                <w:webHidden/>
              </w:rPr>
              <w:fldChar w:fldCharType="separate"/>
            </w:r>
            <w:r w:rsidR="00A94A93">
              <w:rPr>
                <w:noProof/>
                <w:webHidden/>
              </w:rPr>
              <w:t>1</w:t>
            </w:r>
            <w:r w:rsidR="00A94A93">
              <w:rPr>
                <w:noProof/>
                <w:webHidden/>
              </w:rPr>
              <w:fldChar w:fldCharType="end"/>
            </w:r>
          </w:hyperlink>
        </w:p>
        <w:p w14:paraId="7054BD3B" w14:textId="38B998B1" w:rsidR="00A94A93"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2" w:history="1">
            <w:r w:rsidR="00A94A93" w:rsidRPr="00FA23C1">
              <w:rPr>
                <w:rStyle w:val="Hipervnculo"/>
                <w:rFonts w:cs="Arial"/>
                <w:noProof/>
              </w:rPr>
              <w:t>1.1.1.</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Diagnostico</w:t>
            </w:r>
            <w:r w:rsidR="00A94A93">
              <w:rPr>
                <w:noProof/>
                <w:webHidden/>
              </w:rPr>
              <w:tab/>
            </w:r>
            <w:r w:rsidR="00A94A93">
              <w:rPr>
                <w:noProof/>
                <w:webHidden/>
              </w:rPr>
              <w:fldChar w:fldCharType="begin"/>
            </w:r>
            <w:r w:rsidR="00A94A93">
              <w:rPr>
                <w:noProof/>
                <w:webHidden/>
              </w:rPr>
              <w:instrText xml:space="preserve"> PAGEREF _Toc172914952 \h </w:instrText>
            </w:r>
            <w:r w:rsidR="00A94A93">
              <w:rPr>
                <w:noProof/>
                <w:webHidden/>
              </w:rPr>
            </w:r>
            <w:r w:rsidR="00A94A93">
              <w:rPr>
                <w:noProof/>
                <w:webHidden/>
              </w:rPr>
              <w:fldChar w:fldCharType="separate"/>
            </w:r>
            <w:r w:rsidR="00A94A93">
              <w:rPr>
                <w:noProof/>
                <w:webHidden/>
              </w:rPr>
              <w:t>1</w:t>
            </w:r>
            <w:r w:rsidR="00A94A93">
              <w:rPr>
                <w:noProof/>
                <w:webHidden/>
              </w:rPr>
              <w:fldChar w:fldCharType="end"/>
            </w:r>
          </w:hyperlink>
        </w:p>
        <w:p w14:paraId="7DEC74A5" w14:textId="1738B946" w:rsidR="00A94A93"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3" w:history="1">
            <w:r w:rsidR="00A94A93" w:rsidRPr="00FA23C1">
              <w:rPr>
                <w:rStyle w:val="Hipervnculo"/>
                <w:rFonts w:cs="Arial"/>
                <w:noProof/>
              </w:rPr>
              <w:t>1.1.2.</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Justificación</w:t>
            </w:r>
            <w:r w:rsidR="00A94A93">
              <w:rPr>
                <w:noProof/>
                <w:webHidden/>
              </w:rPr>
              <w:tab/>
            </w:r>
            <w:r w:rsidR="00A94A93">
              <w:rPr>
                <w:noProof/>
                <w:webHidden/>
              </w:rPr>
              <w:fldChar w:fldCharType="begin"/>
            </w:r>
            <w:r w:rsidR="00A94A93">
              <w:rPr>
                <w:noProof/>
                <w:webHidden/>
              </w:rPr>
              <w:instrText xml:space="preserve"> PAGEREF _Toc172914953 \h </w:instrText>
            </w:r>
            <w:r w:rsidR="00A94A93">
              <w:rPr>
                <w:noProof/>
                <w:webHidden/>
              </w:rPr>
            </w:r>
            <w:r w:rsidR="00A94A93">
              <w:rPr>
                <w:noProof/>
                <w:webHidden/>
              </w:rPr>
              <w:fldChar w:fldCharType="separate"/>
            </w:r>
            <w:r w:rsidR="00A94A93">
              <w:rPr>
                <w:noProof/>
                <w:webHidden/>
              </w:rPr>
              <w:t>2</w:t>
            </w:r>
            <w:r w:rsidR="00A94A93">
              <w:rPr>
                <w:noProof/>
                <w:webHidden/>
              </w:rPr>
              <w:fldChar w:fldCharType="end"/>
            </w:r>
          </w:hyperlink>
        </w:p>
        <w:p w14:paraId="7343D3A7" w14:textId="1E09C7B2"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4" w:history="1">
            <w:r w:rsidR="00A94A93" w:rsidRPr="00FA23C1">
              <w:rPr>
                <w:rStyle w:val="Hipervnculo"/>
                <w:rFonts w:cs="Arial"/>
                <w:noProof/>
              </w:rPr>
              <w:t>1.2.</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Planteamiento y formulación del problema técnico/tecnológico</w:t>
            </w:r>
            <w:r w:rsidR="00A94A93">
              <w:rPr>
                <w:noProof/>
                <w:webHidden/>
              </w:rPr>
              <w:tab/>
            </w:r>
            <w:r w:rsidR="00A94A93">
              <w:rPr>
                <w:noProof/>
                <w:webHidden/>
              </w:rPr>
              <w:fldChar w:fldCharType="begin"/>
            </w:r>
            <w:r w:rsidR="00A94A93">
              <w:rPr>
                <w:noProof/>
                <w:webHidden/>
              </w:rPr>
              <w:instrText xml:space="preserve"> PAGEREF _Toc172914954 \h </w:instrText>
            </w:r>
            <w:r w:rsidR="00A94A93">
              <w:rPr>
                <w:noProof/>
                <w:webHidden/>
              </w:rPr>
            </w:r>
            <w:r w:rsidR="00A94A93">
              <w:rPr>
                <w:noProof/>
                <w:webHidden/>
              </w:rPr>
              <w:fldChar w:fldCharType="separate"/>
            </w:r>
            <w:r w:rsidR="00A94A93">
              <w:rPr>
                <w:noProof/>
                <w:webHidden/>
              </w:rPr>
              <w:t>3</w:t>
            </w:r>
            <w:r w:rsidR="00A94A93">
              <w:rPr>
                <w:noProof/>
                <w:webHidden/>
              </w:rPr>
              <w:fldChar w:fldCharType="end"/>
            </w:r>
          </w:hyperlink>
        </w:p>
        <w:p w14:paraId="0C1B954C" w14:textId="31954976"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5" w:history="1">
            <w:r w:rsidR="00A94A93" w:rsidRPr="00FA23C1">
              <w:rPr>
                <w:rStyle w:val="Hipervnculo"/>
                <w:rFonts w:cs="Arial"/>
                <w:noProof/>
              </w:rPr>
              <w:t>1.3.</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Objetivos</w:t>
            </w:r>
            <w:r w:rsidR="00A94A93">
              <w:rPr>
                <w:noProof/>
                <w:webHidden/>
              </w:rPr>
              <w:tab/>
            </w:r>
            <w:r w:rsidR="00A94A93">
              <w:rPr>
                <w:noProof/>
                <w:webHidden/>
              </w:rPr>
              <w:fldChar w:fldCharType="begin"/>
            </w:r>
            <w:r w:rsidR="00A94A93">
              <w:rPr>
                <w:noProof/>
                <w:webHidden/>
              </w:rPr>
              <w:instrText xml:space="preserve"> PAGEREF _Toc172914955 \h </w:instrText>
            </w:r>
            <w:r w:rsidR="00A94A93">
              <w:rPr>
                <w:noProof/>
                <w:webHidden/>
              </w:rPr>
            </w:r>
            <w:r w:rsidR="00A94A93">
              <w:rPr>
                <w:noProof/>
                <w:webHidden/>
              </w:rPr>
              <w:fldChar w:fldCharType="separate"/>
            </w:r>
            <w:r w:rsidR="00A94A93">
              <w:rPr>
                <w:noProof/>
                <w:webHidden/>
              </w:rPr>
              <w:t>4</w:t>
            </w:r>
            <w:r w:rsidR="00A94A93">
              <w:rPr>
                <w:noProof/>
                <w:webHidden/>
              </w:rPr>
              <w:fldChar w:fldCharType="end"/>
            </w:r>
          </w:hyperlink>
        </w:p>
        <w:p w14:paraId="193B402E" w14:textId="0FE1E1EF"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6" w:history="1">
            <w:r w:rsidR="00A94A93" w:rsidRPr="00FA23C1">
              <w:rPr>
                <w:rStyle w:val="Hipervnculo"/>
                <w:rFonts w:cs="Arial"/>
                <w:noProof/>
              </w:rPr>
              <w:t>1.3.1.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General</w:t>
            </w:r>
            <w:r w:rsidR="00A94A93">
              <w:rPr>
                <w:noProof/>
                <w:webHidden/>
              </w:rPr>
              <w:tab/>
            </w:r>
            <w:r w:rsidR="00A94A93">
              <w:rPr>
                <w:noProof/>
                <w:webHidden/>
              </w:rPr>
              <w:fldChar w:fldCharType="begin"/>
            </w:r>
            <w:r w:rsidR="00A94A93">
              <w:rPr>
                <w:noProof/>
                <w:webHidden/>
              </w:rPr>
              <w:instrText xml:space="preserve"> PAGEREF _Toc172914956 \h </w:instrText>
            </w:r>
            <w:r w:rsidR="00A94A93">
              <w:rPr>
                <w:noProof/>
                <w:webHidden/>
              </w:rPr>
            </w:r>
            <w:r w:rsidR="00A94A93">
              <w:rPr>
                <w:noProof/>
                <w:webHidden/>
              </w:rPr>
              <w:fldChar w:fldCharType="separate"/>
            </w:r>
            <w:r w:rsidR="00A94A93">
              <w:rPr>
                <w:noProof/>
                <w:webHidden/>
              </w:rPr>
              <w:t>4</w:t>
            </w:r>
            <w:r w:rsidR="00A94A93">
              <w:rPr>
                <w:noProof/>
                <w:webHidden/>
              </w:rPr>
              <w:fldChar w:fldCharType="end"/>
            </w:r>
          </w:hyperlink>
        </w:p>
        <w:p w14:paraId="1119E7B3" w14:textId="4BE39B0C"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7" w:history="1">
            <w:r w:rsidR="00A94A93" w:rsidRPr="00FA23C1">
              <w:rPr>
                <w:rStyle w:val="Hipervnculo"/>
                <w:rFonts w:cs="Arial"/>
                <w:noProof/>
              </w:rPr>
              <w:t>1.3.2.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Específicos</w:t>
            </w:r>
            <w:r w:rsidR="00A94A93">
              <w:rPr>
                <w:noProof/>
                <w:webHidden/>
              </w:rPr>
              <w:tab/>
            </w:r>
            <w:r w:rsidR="00A94A93">
              <w:rPr>
                <w:noProof/>
                <w:webHidden/>
              </w:rPr>
              <w:fldChar w:fldCharType="begin"/>
            </w:r>
            <w:r w:rsidR="00A94A93">
              <w:rPr>
                <w:noProof/>
                <w:webHidden/>
              </w:rPr>
              <w:instrText xml:space="preserve"> PAGEREF _Toc172914957 \h </w:instrText>
            </w:r>
            <w:r w:rsidR="00A94A93">
              <w:rPr>
                <w:noProof/>
                <w:webHidden/>
              </w:rPr>
            </w:r>
            <w:r w:rsidR="00A94A93">
              <w:rPr>
                <w:noProof/>
                <w:webHidden/>
              </w:rPr>
              <w:fldChar w:fldCharType="separate"/>
            </w:r>
            <w:r w:rsidR="00A94A93">
              <w:rPr>
                <w:noProof/>
                <w:webHidden/>
              </w:rPr>
              <w:t>5</w:t>
            </w:r>
            <w:r w:rsidR="00A94A93">
              <w:rPr>
                <w:noProof/>
                <w:webHidden/>
              </w:rPr>
              <w:fldChar w:fldCharType="end"/>
            </w:r>
          </w:hyperlink>
        </w:p>
        <w:p w14:paraId="29DA8057" w14:textId="7F0F128B"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8" w:history="1">
            <w:r w:rsidR="00A94A93" w:rsidRPr="00FA23C1">
              <w:rPr>
                <w:rStyle w:val="Hipervnculo"/>
                <w:rFonts w:cs="Arial"/>
                <w:noProof/>
              </w:rPr>
              <w:t>1.3.3.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Alcances</w:t>
            </w:r>
            <w:r w:rsidR="00A94A93">
              <w:rPr>
                <w:noProof/>
                <w:webHidden/>
              </w:rPr>
              <w:tab/>
            </w:r>
            <w:r w:rsidR="00A94A93">
              <w:rPr>
                <w:noProof/>
                <w:webHidden/>
              </w:rPr>
              <w:fldChar w:fldCharType="begin"/>
            </w:r>
            <w:r w:rsidR="00A94A93">
              <w:rPr>
                <w:noProof/>
                <w:webHidden/>
              </w:rPr>
              <w:instrText xml:space="preserve"> PAGEREF _Toc172914958 \h </w:instrText>
            </w:r>
            <w:r w:rsidR="00A94A93">
              <w:rPr>
                <w:noProof/>
                <w:webHidden/>
              </w:rPr>
            </w:r>
            <w:r w:rsidR="00A94A93">
              <w:rPr>
                <w:noProof/>
                <w:webHidden/>
              </w:rPr>
              <w:fldChar w:fldCharType="separate"/>
            </w:r>
            <w:r w:rsidR="00A94A93">
              <w:rPr>
                <w:noProof/>
                <w:webHidden/>
              </w:rPr>
              <w:t>5</w:t>
            </w:r>
            <w:r w:rsidR="00A94A93">
              <w:rPr>
                <w:noProof/>
                <w:webHidden/>
              </w:rPr>
              <w:fldChar w:fldCharType="end"/>
            </w:r>
          </w:hyperlink>
        </w:p>
        <w:p w14:paraId="3E7A59EE" w14:textId="59CC98ED"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9" w:history="1">
            <w:r w:rsidR="00A94A93" w:rsidRPr="00FA23C1">
              <w:rPr>
                <w:rStyle w:val="Hipervnculo"/>
                <w:rFonts w:cs="Arial"/>
                <w:noProof/>
              </w:rPr>
              <w:t>1.3.4.</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Límites</w:t>
            </w:r>
            <w:r w:rsidR="00A94A93">
              <w:rPr>
                <w:noProof/>
                <w:webHidden/>
              </w:rPr>
              <w:tab/>
            </w:r>
            <w:r w:rsidR="00A94A93">
              <w:rPr>
                <w:noProof/>
                <w:webHidden/>
              </w:rPr>
              <w:fldChar w:fldCharType="begin"/>
            </w:r>
            <w:r w:rsidR="00A94A93">
              <w:rPr>
                <w:noProof/>
                <w:webHidden/>
              </w:rPr>
              <w:instrText xml:space="preserve"> PAGEREF _Toc172914959 \h </w:instrText>
            </w:r>
            <w:r w:rsidR="00A94A93">
              <w:rPr>
                <w:noProof/>
                <w:webHidden/>
              </w:rPr>
            </w:r>
            <w:r w:rsidR="00A94A93">
              <w:rPr>
                <w:noProof/>
                <w:webHidden/>
              </w:rPr>
              <w:fldChar w:fldCharType="separate"/>
            </w:r>
            <w:r w:rsidR="00A94A93">
              <w:rPr>
                <w:noProof/>
                <w:webHidden/>
              </w:rPr>
              <w:t>7</w:t>
            </w:r>
            <w:r w:rsidR="00A94A93">
              <w:rPr>
                <w:noProof/>
                <w:webHidden/>
              </w:rPr>
              <w:fldChar w:fldCharType="end"/>
            </w:r>
          </w:hyperlink>
        </w:p>
        <w:p w14:paraId="76D8CE82" w14:textId="5A2208DA"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60" w:history="1">
            <w:r w:rsidR="00A94A93" w:rsidRPr="00FA23C1">
              <w:rPr>
                <w:rStyle w:val="Hipervnculo"/>
                <w:rFonts w:cs="Arial"/>
                <w:noProof/>
              </w:rPr>
              <w:t>1.4.</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Enfoque metodológico</w:t>
            </w:r>
            <w:r w:rsidR="00A94A93">
              <w:rPr>
                <w:noProof/>
                <w:webHidden/>
              </w:rPr>
              <w:tab/>
            </w:r>
            <w:r w:rsidR="00A94A93">
              <w:rPr>
                <w:noProof/>
                <w:webHidden/>
              </w:rPr>
              <w:fldChar w:fldCharType="begin"/>
            </w:r>
            <w:r w:rsidR="00A94A93">
              <w:rPr>
                <w:noProof/>
                <w:webHidden/>
              </w:rPr>
              <w:instrText xml:space="preserve"> PAGEREF _Toc172914960 \h </w:instrText>
            </w:r>
            <w:r w:rsidR="00A94A93">
              <w:rPr>
                <w:noProof/>
                <w:webHidden/>
              </w:rPr>
            </w:r>
            <w:r w:rsidR="00A94A93">
              <w:rPr>
                <w:noProof/>
                <w:webHidden/>
              </w:rPr>
              <w:fldChar w:fldCharType="separate"/>
            </w:r>
            <w:r w:rsidR="00A94A93">
              <w:rPr>
                <w:noProof/>
                <w:webHidden/>
              </w:rPr>
              <w:t>8</w:t>
            </w:r>
            <w:r w:rsidR="00A94A93">
              <w:rPr>
                <w:noProof/>
                <w:webHidden/>
              </w:rPr>
              <w:fldChar w:fldCharType="end"/>
            </w:r>
          </w:hyperlink>
        </w:p>
        <w:p w14:paraId="76774344" w14:textId="59F5FD90"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1" w:history="1">
            <w:r w:rsidR="00A94A93" w:rsidRPr="00FA23C1">
              <w:rPr>
                <w:rStyle w:val="Hipervnculo"/>
                <w:rFonts w:cs="Arial"/>
                <w:noProof/>
              </w:rPr>
              <w:t>1.4.1.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Métodos</w:t>
            </w:r>
            <w:r w:rsidR="00A94A93">
              <w:rPr>
                <w:noProof/>
                <w:webHidden/>
              </w:rPr>
              <w:tab/>
            </w:r>
            <w:r w:rsidR="00A94A93">
              <w:rPr>
                <w:noProof/>
                <w:webHidden/>
              </w:rPr>
              <w:fldChar w:fldCharType="begin"/>
            </w:r>
            <w:r w:rsidR="00A94A93">
              <w:rPr>
                <w:noProof/>
                <w:webHidden/>
              </w:rPr>
              <w:instrText xml:space="preserve"> PAGEREF _Toc172914961 \h </w:instrText>
            </w:r>
            <w:r w:rsidR="00A94A93">
              <w:rPr>
                <w:noProof/>
                <w:webHidden/>
              </w:rPr>
            </w:r>
            <w:r w:rsidR="00A94A93">
              <w:rPr>
                <w:noProof/>
                <w:webHidden/>
              </w:rPr>
              <w:fldChar w:fldCharType="separate"/>
            </w:r>
            <w:r w:rsidR="00A94A93">
              <w:rPr>
                <w:noProof/>
                <w:webHidden/>
              </w:rPr>
              <w:t>9</w:t>
            </w:r>
            <w:r w:rsidR="00A94A93">
              <w:rPr>
                <w:noProof/>
                <w:webHidden/>
              </w:rPr>
              <w:fldChar w:fldCharType="end"/>
            </w:r>
          </w:hyperlink>
        </w:p>
        <w:p w14:paraId="585C7339" w14:textId="09593E80"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2" w:history="1">
            <w:r w:rsidR="00A94A93" w:rsidRPr="00FA23C1">
              <w:rPr>
                <w:rStyle w:val="Hipervnculo"/>
                <w:rFonts w:cs="Arial"/>
                <w:noProof/>
              </w:rPr>
              <w:t>1.4.2.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Técnicas</w:t>
            </w:r>
            <w:r w:rsidR="00A94A93">
              <w:rPr>
                <w:noProof/>
                <w:webHidden/>
              </w:rPr>
              <w:tab/>
            </w:r>
            <w:r w:rsidR="00A94A93">
              <w:rPr>
                <w:noProof/>
                <w:webHidden/>
              </w:rPr>
              <w:fldChar w:fldCharType="begin"/>
            </w:r>
            <w:r w:rsidR="00A94A93">
              <w:rPr>
                <w:noProof/>
                <w:webHidden/>
              </w:rPr>
              <w:instrText xml:space="preserve"> PAGEREF _Toc172914962 \h </w:instrText>
            </w:r>
            <w:r w:rsidR="00A94A93">
              <w:rPr>
                <w:noProof/>
                <w:webHidden/>
              </w:rPr>
            </w:r>
            <w:r w:rsidR="00A94A93">
              <w:rPr>
                <w:noProof/>
                <w:webHidden/>
              </w:rPr>
              <w:fldChar w:fldCharType="separate"/>
            </w:r>
            <w:r w:rsidR="00A94A93">
              <w:rPr>
                <w:noProof/>
                <w:webHidden/>
              </w:rPr>
              <w:t>10</w:t>
            </w:r>
            <w:r w:rsidR="00A94A93">
              <w:rPr>
                <w:noProof/>
                <w:webHidden/>
              </w:rPr>
              <w:fldChar w:fldCharType="end"/>
            </w:r>
          </w:hyperlink>
        </w:p>
        <w:p w14:paraId="6DBD44B8" w14:textId="3BC9021F" w:rsidR="00A94A93"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4963" w:history="1">
            <w:r w:rsidR="00A94A93" w:rsidRPr="00FA23C1">
              <w:rPr>
                <w:rStyle w:val="Hipervnculo"/>
                <w:rFonts w:cs="Arial"/>
                <w:noProof/>
              </w:rPr>
              <w:t>CAPÍTULO 2 Marco Teórico Conceptual</w:t>
            </w:r>
            <w:r w:rsidR="00A94A93">
              <w:rPr>
                <w:noProof/>
                <w:webHidden/>
              </w:rPr>
              <w:tab/>
            </w:r>
            <w:r w:rsidR="00A94A93">
              <w:rPr>
                <w:noProof/>
                <w:webHidden/>
              </w:rPr>
              <w:fldChar w:fldCharType="begin"/>
            </w:r>
            <w:r w:rsidR="00A94A93">
              <w:rPr>
                <w:noProof/>
                <w:webHidden/>
              </w:rPr>
              <w:instrText xml:space="preserve"> PAGEREF _Toc172914963 \h </w:instrText>
            </w:r>
            <w:r w:rsidR="00A94A93">
              <w:rPr>
                <w:noProof/>
                <w:webHidden/>
              </w:rPr>
            </w:r>
            <w:r w:rsidR="00A94A93">
              <w:rPr>
                <w:noProof/>
                <w:webHidden/>
              </w:rPr>
              <w:fldChar w:fldCharType="separate"/>
            </w:r>
            <w:r w:rsidR="00A94A93">
              <w:rPr>
                <w:noProof/>
                <w:webHidden/>
              </w:rPr>
              <w:t>6</w:t>
            </w:r>
            <w:r w:rsidR="00A94A93">
              <w:rPr>
                <w:noProof/>
                <w:webHidden/>
              </w:rPr>
              <w:fldChar w:fldCharType="end"/>
            </w:r>
          </w:hyperlink>
        </w:p>
        <w:p w14:paraId="11024015" w14:textId="41BFEF03"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64" w:history="1">
            <w:r w:rsidR="00A94A93" w:rsidRPr="00FA23C1">
              <w:rPr>
                <w:rStyle w:val="Hipervnculo"/>
                <w:rFonts w:cs="Arial"/>
                <w:noProof/>
              </w:rPr>
              <w:t>2.1.</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Introducción al Cableado Estructurado</w:t>
            </w:r>
            <w:r w:rsidR="00A94A93">
              <w:rPr>
                <w:noProof/>
                <w:webHidden/>
              </w:rPr>
              <w:tab/>
            </w:r>
            <w:r w:rsidR="00A94A93">
              <w:rPr>
                <w:noProof/>
                <w:webHidden/>
              </w:rPr>
              <w:fldChar w:fldCharType="begin"/>
            </w:r>
            <w:r w:rsidR="00A94A93">
              <w:rPr>
                <w:noProof/>
                <w:webHidden/>
              </w:rPr>
              <w:instrText xml:space="preserve"> PAGEREF _Toc172914964 \h </w:instrText>
            </w:r>
            <w:r w:rsidR="00A94A93">
              <w:rPr>
                <w:noProof/>
                <w:webHidden/>
              </w:rPr>
            </w:r>
            <w:r w:rsidR="00A94A93">
              <w:rPr>
                <w:noProof/>
                <w:webHidden/>
              </w:rPr>
              <w:fldChar w:fldCharType="separate"/>
            </w:r>
            <w:r w:rsidR="00A94A93">
              <w:rPr>
                <w:noProof/>
                <w:webHidden/>
              </w:rPr>
              <w:t>6</w:t>
            </w:r>
            <w:r w:rsidR="00A94A93">
              <w:rPr>
                <w:noProof/>
                <w:webHidden/>
              </w:rPr>
              <w:fldChar w:fldCharType="end"/>
            </w:r>
          </w:hyperlink>
        </w:p>
        <w:p w14:paraId="1E611536" w14:textId="24F0355F"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5" w:history="1">
            <w:r w:rsidR="00A94A93" w:rsidRPr="00FA23C1">
              <w:rPr>
                <w:rStyle w:val="Hipervnculo"/>
                <w:rFonts w:cs="Arial"/>
                <w:noProof/>
              </w:rPr>
              <w:t>2.1.1.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Definición al Cableado Estructurado</w:t>
            </w:r>
            <w:r w:rsidR="00A94A93">
              <w:rPr>
                <w:noProof/>
                <w:webHidden/>
              </w:rPr>
              <w:tab/>
            </w:r>
            <w:r w:rsidR="00A94A93">
              <w:rPr>
                <w:noProof/>
                <w:webHidden/>
              </w:rPr>
              <w:fldChar w:fldCharType="begin"/>
            </w:r>
            <w:r w:rsidR="00A94A93">
              <w:rPr>
                <w:noProof/>
                <w:webHidden/>
              </w:rPr>
              <w:instrText xml:space="preserve"> PAGEREF _Toc172914965 \h </w:instrText>
            </w:r>
            <w:r w:rsidR="00A94A93">
              <w:rPr>
                <w:noProof/>
                <w:webHidden/>
              </w:rPr>
            </w:r>
            <w:r w:rsidR="00A94A93">
              <w:rPr>
                <w:noProof/>
                <w:webHidden/>
              </w:rPr>
              <w:fldChar w:fldCharType="separate"/>
            </w:r>
            <w:r w:rsidR="00A94A93">
              <w:rPr>
                <w:noProof/>
                <w:webHidden/>
              </w:rPr>
              <w:t>6</w:t>
            </w:r>
            <w:r w:rsidR="00A94A93">
              <w:rPr>
                <w:noProof/>
                <w:webHidden/>
              </w:rPr>
              <w:fldChar w:fldCharType="end"/>
            </w:r>
          </w:hyperlink>
        </w:p>
        <w:p w14:paraId="0D777935" w14:textId="3A4BC209"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6" w:history="1">
            <w:r w:rsidR="00A94A93" w:rsidRPr="00FA23C1">
              <w:rPr>
                <w:rStyle w:val="Hipervnculo"/>
                <w:rFonts w:cs="Arial"/>
                <w:noProof/>
              </w:rPr>
              <w:t>2.1.2.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Historia y Evolución del Cableado Estructurado</w:t>
            </w:r>
            <w:r w:rsidR="00A94A93">
              <w:rPr>
                <w:noProof/>
                <w:webHidden/>
              </w:rPr>
              <w:tab/>
            </w:r>
            <w:r w:rsidR="00A94A93">
              <w:rPr>
                <w:noProof/>
                <w:webHidden/>
              </w:rPr>
              <w:fldChar w:fldCharType="begin"/>
            </w:r>
            <w:r w:rsidR="00A94A93">
              <w:rPr>
                <w:noProof/>
                <w:webHidden/>
              </w:rPr>
              <w:instrText xml:space="preserve"> PAGEREF _Toc172914966 \h </w:instrText>
            </w:r>
            <w:r w:rsidR="00A94A93">
              <w:rPr>
                <w:noProof/>
                <w:webHidden/>
              </w:rPr>
            </w:r>
            <w:r w:rsidR="00A94A93">
              <w:rPr>
                <w:noProof/>
                <w:webHidden/>
              </w:rPr>
              <w:fldChar w:fldCharType="separate"/>
            </w:r>
            <w:r w:rsidR="00A94A93">
              <w:rPr>
                <w:noProof/>
                <w:webHidden/>
              </w:rPr>
              <w:t>6</w:t>
            </w:r>
            <w:r w:rsidR="00A94A93">
              <w:rPr>
                <w:noProof/>
                <w:webHidden/>
              </w:rPr>
              <w:fldChar w:fldCharType="end"/>
            </w:r>
          </w:hyperlink>
        </w:p>
        <w:p w14:paraId="3B71AFC2" w14:textId="0065D265"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7" w:history="1">
            <w:r w:rsidR="00A94A93" w:rsidRPr="00FA23C1">
              <w:rPr>
                <w:rStyle w:val="Hipervnculo"/>
                <w:rFonts w:cs="Arial"/>
                <w:noProof/>
              </w:rPr>
              <w:t>2.1.3.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Importancia del Cableado Estructurado en Infraestructuras Comerciales Modernas</w:t>
            </w:r>
            <w:r w:rsidR="00A94A93">
              <w:rPr>
                <w:noProof/>
                <w:webHidden/>
              </w:rPr>
              <w:tab/>
            </w:r>
            <w:r w:rsidR="00A94A93">
              <w:rPr>
                <w:noProof/>
                <w:webHidden/>
              </w:rPr>
              <w:fldChar w:fldCharType="begin"/>
            </w:r>
            <w:r w:rsidR="00A94A93">
              <w:rPr>
                <w:noProof/>
                <w:webHidden/>
              </w:rPr>
              <w:instrText xml:space="preserve"> PAGEREF _Toc172914967 \h </w:instrText>
            </w:r>
            <w:r w:rsidR="00A94A93">
              <w:rPr>
                <w:noProof/>
                <w:webHidden/>
              </w:rPr>
            </w:r>
            <w:r w:rsidR="00A94A93">
              <w:rPr>
                <w:noProof/>
                <w:webHidden/>
              </w:rPr>
              <w:fldChar w:fldCharType="separate"/>
            </w:r>
            <w:r w:rsidR="00A94A93">
              <w:rPr>
                <w:noProof/>
                <w:webHidden/>
              </w:rPr>
              <w:t>7</w:t>
            </w:r>
            <w:r w:rsidR="00A94A93">
              <w:rPr>
                <w:noProof/>
                <w:webHidden/>
              </w:rPr>
              <w:fldChar w:fldCharType="end"/>
            </w:r>
          </w:hyperlink>
        </w:p>
        <w:p w14:paraId="13708696" w14:textId="4B575186"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68" w:history="1">
            <w:r w:rsidR="00A94A93" w:rsidRPr="00FA23C1">
              <w:rPr>
                <w:rStyle w:val="Hipervnculo"/>
                <w:rFonts w:cs="Arial"/>
                <w:noProof/>
              </w:rPr>
              <w:t>2.2.</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Normativas y Estándares de Cableado Estructurado</w:t>
            </w:r>
            <w:r w:rsidR="00A94A93">
              <w:rPr>
                <w:noProof/>
                <w:webHidden/>
              </w:rPr>
              <w:tab/>
            </w:r>
            <w:r w:rsidR="00A94A93">
              <w:rPr>
                <w:noProof/>
                <w:webHidden/>
              </w:rPr>
              <w:fldChar w:fldCharType="begin"/>
            </w:r>
            <w:r w:rsidR="00A94A93">
              <w:rPr>
                <w:noProof/>
                <w:webHidden/>
              </w:rPr>
              <w:instrText xml:space="preserve"> PAGEREF _Toc172914968 \h </w:instrText>
            </w:r>
            <w:r w:rsidR="00A94A93">
              <w:rPr>
                <w:noProof/>
                <w:webHidden/>
              </w:rPr>
            </w:r>
            <w:r w:rsidR="00A94A93">
              <w:rPr>
                <w:noProof/>
                <w:webHidden/>
              </w:rPr>
              <w:fldChar w:fldCharType="separate"/>
            </w:r>
            <w:r w:rsidR="00A94A93">
              <w:rPr>
                <w:noProof/>
                <w:webHidden/>
              </w:rPr>
              <w:t>7</w:t>
            </w:r>
            <w:r w:rsidR="00A94A93">
              <w:rPr>
                <w:noProof/>
                <w:webHidden/>
              </w:rPr>
              <w:fldChar w:fldCharType="end"/>
            </w:r>
          </w:hyperlink>
        </w:p>
        <w:p w14:paraId="5EE7EB8D" w14:textId="61C98ED6"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9" w:history="1">
            <w:r w:rsidR="00A94A93" w:rsidRPr="00FA23C1">
              <w:rPr>
                <w:rStyle w:val="Hipervnculo"/>
                <w:rFonts w:cs="Arial"/>
                <w:noProof/>
              </w:rPr>
              <w:t>2.2.1.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Normas Internacionales (ISO/IEC 11801, ANSI/TIA-568)</w:t>
            </w:r>
            <w:r w:rsidR="00A94A93">
              <w:rPr>
                <w:noProof/>
                <w:webHidden/>
              </w:rPr>
              <w:tab/>
            </w:r>
            <w:r w:rsidR="00A94A93">
              <w:rPr>
                <w:noProof/>
                <w:webHidden/>
              </w:rPr>
              <w:fldChar w:fldCharType="begin"/>
            </w:r>
            <w:r w:rsidR="00A94A93">
              <w:rPr>
                <w:noProof/>
                <w:webHidden/>
              </w:rPr>
              <w:instrText xml:space="preserve"> PAGEREF _Toc172914969 \h </w:instrText>
            </w:r>
            <w:r w:rsidR="00A94A93">
              <w:rPr>
                <w:noProof/>
                <w:webHidden/>
              </w:rPr>
            </w:r>
            <w:r w:rsidR="00A94A93">
              <w:rPr>
                <w:noProof/>
                <w:webHidden/>
              </w:rPr>
              <w:fldChar w:fldCharType="separate"/>
            </w:r>
            <w:r w:rsidR="00A94A93">
              <w:rPr>
                <w:noProof/>
                <w:webHidden/>
              </w:rPr>
              <w:t>7</w:t>
            </w:r>
            <w:r w:rsidR="00A94A93">
              <w:rPr>
                <w:noProof/>
                <w:webHidden/>
              </w:rPr>
              <w:fldChar w:fldCharType="end"/>
            </w:r>
          </w:hyperlink>
        </w:p>
        <w:p w14:paraId="02446FDF" w14:textId="434DE1EB"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0" w:history="1">
            <w:r w:rsidR="00A94A93" w:rsidRPr="00FA23C1">
              <w:rPr>
                <w:rStyle w:val="Hipervnculo"/>
                <w:rFonts w:cs="Arial"/>
                <w:noProof/>
              </w:rPr>
              <w:t>2.2.2.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Recomendaciones de la BICSI</w:t>
            </w:r>
            <w:r w:rsidR="00A94A93">
              <w:rPr>
                <w:noProof/>
                <w:webHidden/>
              </w:rPr>
              <w:tab/>
            </w:r>
            <w:r w:rsidR="00A94A93">
              <w:rPr>
                <w:noProof/>
                <w:webHidden/>
              </w:rPr>
              <w:fldChar w:fldCharType="begin"/>
            </w:r>
            <w:r w:rsidR="00A94A93">
              <w:rPr>
                <w:noProof/>
                <w:webHidden/>
              </w:rPr>
              <w:instrText xml:space="preserve"> PAGEREF _Toc172914970 \h </w:instrText>
            </w:r>
            <w:r w:rsidR="00A94A93">
              <w:rPr>
                <w:noProof/>
                <w:webHidden/>
              </w:rPr>
            </w:r>
            <w:r w:rsidR="00A94A93">
              <w:rPr>
                <w:noProof/>
                <w:webHidden/>
              </w:rPr>
              <w:fldChar w:fldCharType="separate"/>
            </w:r>
            <w:r w:rsidR="00A94A93">
              <w:rPr>
                <w:noProof/>
                <w:webHidden/>
              </w:rPr>
              <w:t>7</w:t>
            </w:r>
            <w:r w:rsidR="00A94A93">
              <w:rPr>
                <w:noProof/>
                <w:webHidden/>
              </w:rPr>
              <w:fldChar w:fldCharType="end"/>
            </w:r>
          </w:hyperlink>
        </w:p>
        <w:p w14:paraId="168463DA" w14:textId="7CC39474"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1" w:history="1">
            <w:r w:rsidR="00A94A93" w:rsidRPr="00FA23C1">
              <w:rPr>
                <w:rStyle w:val="Hipervnculo"/>
                <w:rFonts w:cs="Arial"/>
                <w:noProof/>
              </w:rPr>
              <w:t>2.2.3.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Legislación y Regulaciones Locales Aplicables</w:t>
            </w:r>
            <w:r w:rsidR="00A94A93">
              <w:rPr>
                <w:noProof/>
                <w:webHidden/>
              </w:rPr>
              <w:tab/>
            </w:r>
            <w:r w:rsidR="00A94A93">
              <w:rPr>
                <w:noProof/>
                <w:webHidden/>
              </w:rPr>
              <w:fldChar w:fldCharType="begin"/>
            </w:r>
            <w:r w:rsidR="00A94A93">
              <w:rPr>
                <w:noProof/>
                <w:webHidden/>
              </w:rPr>
              <w:instrText xml:space="preserve"> PAGEREF _Toc172914971 \h </w:instrText>
            </w:r>
            <w:r w:rsidR="00A94A93">
              <w:rPr>
                <w:noProof/>
                <w:webHidden/>
              </w:rPr>
            </w:r>
            <w:r w:rsidR="00A94A93">
              <w:rPr>
                <w:noProof/>
                <w:webHidden/>
              </w:rPr>
              <w:fldChar w:fldCharType="separate"/>
            </w:r>
            <w:r w:rsidR="00A94A93">
              <w:rPr>
                <w:noProof/>
                <w:webHidden/>
              </w:rPr>
              <w:t>8</w:t>
            </w:r>
            <w:r w:rsidR="00A94A93">
              <w:rPr>
                <w:noProof/>
                <w:webHidden/>
              </w:rPr>
              <w:fldChar w:fldCharType="end"/>
            </w:r>
          </w:hyperlink>
        </w:p>
        <w:p w14:paraId="6FF7719E" w14:textId="3B1090EE"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72" w:history="1">
            <w:r w:rsidR="00A94A93" w:rsidRPr="00FA23C1">
              <w:rPr>
                <w:rStyle w:val="Hipervnculo"/>
                <w:rFonts w:cs="Arial"/>
                <w:noProof/>
              </w:rPr>
              <w:t>2.3.</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Metodologías de Diseño de Redes</w:t>
            </w:r>
            <w:r w:rsidR="00A94A93">
              <w:rPr>
                <w:noProof/>
                <w:webHidden/>
              </w:rPr>
              <w:tab/>
            </w:r>
            <w:r w:rsidR="00A94A93">
              <w:rPr>
                <w:noProof/>
                <w:webHidden/>
              </w:rPr>
              <w:fldChar w:fldCharType="begin"/>
            </w:r>
            <w:r w:rsidR="00A94A93">
              <w:rPr>
                <w:noProof/>
                <w:webHidden/>
              </w:rPr>
              <w:instrText xml:space="preserve"> PAGEREF _Toc172914972 \h </w:instrText>
            </w:r>
            <w:r w:rsidR="00A94A93">
              <w:rPr>
                <w:noProof/>
                <w:webHidden/>
              </w:rPr>
            </w:r>
            <w:r w:rsidR="00A94A93">
              <w:rPr>
                <w:noProof/>
                <w:webHidden/>
              </w:rPr>
              <w:fldChar w:fldCharType="separate"/>
            </w:r>
            <w:r w:rsidR="00A94A93">
              <w:rPr>
                <w:noProof/>
                <w:webHidden/>
              </w:rPr>
              <w:t>8</w:t>
            </w:r>
            <w:r w:rsidR="00A94A93">
              <w:rPr>
                <w:noProof/>
                <w:webHidden/>
              </w:rPr>
              <w:fldChar w:fldCharType="end"/>
            </w:r>
          </w:hyperlink>
        </w:p>
        <w:p w14:paraId="02CEBFED" w14:textId="2600ED93"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3" w:history="1">
            <w:r w:rsidR="00A94A93" w:rsidRPr="00FA23C1">
              <w:rPr>
                <w:rStyle w:val="Hipervnculo"/>
                <w:rFonts w:cs="Arial"/>
                <w:noProof/>
              </w:rPr>
              <w:t>2.3.1.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Enfoque Top-Down en el Diseño de Redes</w:t>
            </w:r>
            <w:r w:rsidR="00A94A93">
              <w:rPr>
                <w:noProof/>
                <w:webHidden/>
              </w:rPr>
              <w:tab/>
            </w:r>
            <w:r w:rsidR="00A94A93">
              <w:rPr>
                <w:noProof/>
                <w:webHidden/>
              </w:rPr>
              <w:fldChar w:fldCharType="begin"/>
            </w:r>
            <w:r w:rsidR="00A94A93">
              <w:rPr>
                <w:noProof/>
                <w:webHidden/>
              </w:rPr>
              <w:instrText xml:space="preserve"> PAGEREF _Toc172914973 \h </w:instrText>
            </w:r>
            <w:r w:rsidR="00A94A93">
              <w:rPr>
                <w:noProof/>
                <w:webHidden/>
              </w:rPr>
            </w:r>
            <w:r w:rsidR="00A94A93">
              <w:rPr>
                <w:noProof/>
                <w:webHidden/>
              </w:rPr>
              <w:fldChar w:fldCharType="separate"/>
            </w:r>
            <w:r w:rsidR="00A94A93">
              <w:rPr>
                <w:noProof/>
                <w:webHidden/>
              </w:rPr>
              <w:t>8</w:t>
            </w:r>
            <w:r w:rsidR="00A94A93">
              <w:rPr>
                <w:noProof/>
                <w:webHidden/>
              </w:rPr>
              <w:fldChar w:fldCharType="end"/>
            </w:r>
          </w:hyperlink>
        </w:p>
        <w:p w14:paraId="50A58E96" w14:textId="5B5054A8"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4" w:history="1">
            <w:r w:rsidR="00A94A93" w:rsidRPr="00FA23C1">
              <w:rPr>
                <w:rStyle w:val="Hipervnculo"/>
                <w:rFonts w:cs="Arial"/>
                <w:noProof/>
              </w:rPr>
              <w:t>2.3.2.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Métodos Deductivos y Analíticos en el Diseño de Cableado Estructurado</w:t>
            </w:r>
            <w:r w:rsidR="00A94A93">
              <w:rPr>
                <w:noProof/>
                <w:webHidden/>
              </w:rPr>
              <w:tab/>
            </w:r>
            <w:r w:rsidR="00A94A93">
              <w:rPr>
                <w:noProof/>
                <w:webHidden/>
              </w:rPr>
              <w:fldChar w:fldCharType="begin"/>
            </w:r>
            <w:r w:rsidR="00A94A93">
              <w:rPr>
                <w:noProof/>
                <w:webHidden/>
              </w:rPr>
              <w:instrText xml:space="preserve"> PAGEREF _Toc172914974 \h </w:instrText>
            </w:r>
            <w:r w:rsidR="00A94A93">
              <w:rPr>
                <w:noProof/>
                <w:webHidden/>
              </w:rPr>
            </w:r>
            <w:r w:rsidR="00A94A93">
              <w:rPr>
                <w:noProof/>
                <w:webHidden/>
              </w:rPr>
              <w:fldChar w:fldCharType="separate"/>
            </w:r>
            <w:r w:rsidR="00A94A93">
              <w:rPr>
                <w:noProof/>
                <w:webHidden/>
              </w:rPr>
              <w:t>8</w:t>
            </w:r>
            <w:r w:rsidR="00A94A93">
              <w:rPr>
                <w:noProof/>
                <w:webHidden/>
              </w:rPr>
              <w:fldChar w:fldCharType="end"/>
            </w:r>
          </w:hyperlink>
        </w:p>
        <w:p w14:paraId="7A5BDFC4" w14:textId="6CCDD972"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75" w:history="1">
            <w:r w:rsidR="00A94A93" w:rsidRPr="00FA23C1">
              <w:rPr>
                <w:rStyle w:val="Hipervnculo"/>
                <w:rFonts w:cs="Arial"/>
                <w:noProof/>
              </w:rPr>
              <w:t>2.4.</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Metodologías de Diseño de Redes Componentes del Sistema de Cableado Estructurado</w:t>
            </w:r>
            <w:r w:rsidR="00A94A93">
              <w:rPr>
                <w:noProof/>
                <w:webHidden/>
              </w:rPr>
              <w:tab/>
            </w:r>
            <w:r w:rsidR="00A94A93">
              <w:rPr>
                <w:noProof/>
                <w:webHidden/>
              </w:rPr>
              <w:fldChar w:fldCharType="begin"/>
            </w:r>
            <w:r w:rsidR="00A94A93">
              <w:rPr>
                <w:noProof/>
                <w:webHidden/>
              </w:rPr>
              <w:instrText xml:space="preserve"> PAGEREF _Toc172914975 \h </w:instrText>
            </w:r>
            <w:r w:rsidR="00A94A93">
              <w:rPr>
                <w:noProof/>
                <w:webHidden/>
              </w:rPr>
            </w:r>
            <w:r w:rsidR="00A94A93">
              <w:rPr>
                <w:noProof/>
                <w:webHidden/>
              </w:rPr>
              <w:fldChar w:fldCharType="separate"/>
            </w:r>
            <w:r w:rsidR="00A94A93">
              <w:rPr>
                <w:noProof/>
                <w:webHidden/>
              </w:rPr>
              <w:t>9</w:t>
            </w:r>
            <w:r w:rsidR="00A94A93">
              <w:rPr>
                <w:noProof/>
                <w:webHidden/>
              </w:rPr>
              <w:fldChar w:fldCharType="end"/>
            </w:r>
          </w:hyperlink>
        </w:p>
        <w:p w14:paraId="31A459CA" w14:textId="19480DF6"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6" w:history="1">
            <w:r w:rsidR="00A94A93" w:rsidRPr="00FA23C1">
              <w:rPr>
                <w:rStyle w:val="Hipervnculo"/>
                <w:rFonts w:cs="Arial"/>
                <w:noProof/>
              </w:rPr>
              <w:t>2.4.1.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Cables (UTP, STP, Fibra Óptica)</w:t>
            </w:r>
            <w:r w:rsidR="00A94A93">
              <w:rPr>
                <w:noProof/>
                <w:webHidden/>
              </w:rPr>
              <w:tab/>
            </w:r>
            <w:r w:rsidR="00A94A93">
              <w:rPr>
                <w:noProof/>
                <w:webHidden/>
              </w:rPr>
              <w:fldChar w:fldCharType="begin"/>
            </w:r>
            <w:r w:rsidR="00A94A93">
              <w:rPr>
                <w:noProof/>
                <w:webHidden/>
              </w:rPr>
              <w:instrText xml:space="preserve"> PAGEREF _Toc172914976 \h </w:instrText>
            </w:r>
            <w:r w:rsidR="00A94A93">
              <w:rPr>
                <w:noProof/>
                <w:webHidden/>
              </w:rPr>
            </w:r>
            <w:r w:rsidR="00A94A93">
              <w:rPr>
                <w:noProof/>
                <w:webHidden/>
              </w:rPr>
              <w:fldChar w:fldCharType="separate"/>
            </w:r>
            <w:r w:rsidR="00A94A93">
              <w:rPr>
                <w:noProof/>
                <w:webHidden/>
              </w:rPr>
              <w:t>9</w:t>
            </w:r>
            <w:r w:rsidR="00A94A93">
              <w:rPr>
                <w:noProof/>
                <w:webHidden/>
              </w:rPr>
              <w:fldChar w:fldCharType="end"/>
            </w:r>
          </w:hyperlink>
        </w:p>
        <w:p w14:paraId="09157054" w14:textId="4D1034F2"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7" w:history="1">
            <w:r w:rsidR="00A94A93" w:rsidRPr="00FA23C1">
              <w:rPr>
                <w:rStyle w:val="Hipervnculo"/>
                <w:rFonts w:cs="Arial"/>
                <w:noProof/>
              </w:rPr>
              <w:t>2.4.2.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Conectores y Parches</w:t>
            </w:r>
            <w:r w:rsidR="00A94A93">
              <w:rPr>
                <w:noProof/>
                <w:webHidden/>
              </w:rPr>
              <w:tab/>
            </w:r>
            <w:r w:rsidR="00A94A93">
              <w:rPr>
                <w:noProof/>
                <w:webHidden/>
              </w:rPr>
              <w:fldChar w:fldCharType="begin"/>
            </w:r>
            <w:r w:rsidR="00A94A93">
              <w:rPr>
                <w:noProof/>
                <w:webHidden/>
              </w:rPr>
              <w:instrText xml:space="preserve"> PAGEREF _Toc172914977 \h </w:instrText>
            </w:r>
            <w:r w:rsidR="00A94A93">
              <w:rPr>
                <w:noProof/>
                <w:webHidden/>
              </w:rPr>
            </w:r>
            <w:r w:rsidR="00A94A93">
              <w:rPr>
                <w:noProof/>
                <w:webHidden/>
              </w:rPr>
              <w:fldChar w:fldCharType="separate"/>
            </w:r>
            <w:r w:rsidR="00A94A93">
              <w:rPr>
                <w:noProof/>
                <w:webHidden/>
              </w:rPr>
              <w:t>9</w:t>
            </w:r>
            <w:r w:rsidR="00A94A93">
              <w:rPr>
                <w:noProof/>
                <w:webHidden/>
              </w:rPr>
              <w:fldChar w:fldCharType="end"/>
            </w:r>
          </w:hyperlink>
        </w:p>
        <w:p w14:paraId="1683071B" w14:textId="4150C8B4"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8" w:history="1">
            <w:r w:rsidR="00A94A93" w:rsidRPr="00FA23C1">
              <w:rPr>
                <w:rStyle w:val="Hipervnculo"/>
                <w:rFonts w:cs="Arial"/>
                <w:noProof/>
              </w:rPr>
              <w:t>2.4.3.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Gabinetes y Racks</w:t>
            </w:r>
            <w:r w:rsidR="00A94A93">
              <w:rPr>
                <w:noProof/>
                <w:webHidden/>
              </w:rPr>
              <w:tab/>
            </w:r>
            <w:r w:rsidR="00A94A93">
              <w:rPr>
                <w:noProof/>
                <w:webHidden/>
              </w:rPr>
              <w:fldChar w:fldCharType="begin"/>
            </w:r>
            <w:r w:rsidR="00A94A93">
              <w:rPr>
                <w:noProof/>
                <w:webHidden/>
              </w:rPr>
              <w:instrText xml:space="preserve"> PAGEREF _Toc172914978 \h </w:instrText>
            </w:r>
            <w:r w:rsidR="00A94A93">
              <w:rPr>
                <w:noProof/>
                <w:webHidden/>
              </w:rPr>
            </w:r>
            <w:r w:rsidR="00A94A93">
              <w:rPr>
                <w:noProof/>
                <w:webHidden/>
              </w:rPr>
              <w:fldChar w:fldCharType="separate"/>
            </w:r>
            <w:r w:rsidR="00A94A93">
              <w:rPr>
                <w:noProof/>
                <w:webHidden/>
              </w:rPr>
              <w:t>9</w:t>
            </w:r>
            <w:r w:rsidR="00A94A93">
              <w:rPr>
                <w:noProof/>
                <w:webHidden/>
              </w:rPr>
              <w:fldChar w:fldCharType="end"/>
            </w:r>
          </w:hyperlink>
        </w:p>
        <w:p w14:paraId="3BB46050" w14:textId="17D37ADF"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9" w:history="1">
            <w:r w:rsidR="00A94A93" w:rsidRPr="00FA23C1">
              <w:rPr>
                <w:rStyle w:val="Hipervnculo"/>
                <w:rFonts w:cs="Arial"/>
                <w:noProof/>
              </w:rPr>
              <w:t>2.4.4.</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Canalizaciones y Conductos</w:t>
            </w:r>
            <w:r w:rsidR="00A94A93">
              <w:rPr>
                <w:noProof/>
                <w:webHidden/>
              </w:rPr>
              <w:tab/>
            </w:r>
            <w:r w:rsidR="00A94A93">
              <w:rPr>
                <w:noProof/>
                <w:webHidden/>
              </w:rPr>
              <w:fldChar w:fldCharType="begin"/>
            </w:r>
            <w:r w:rsidR="00A94A93">
              <w:rPr>
                <w:noProof/>
                <w:webHidden/>
              </w:rPr>
              <w:instrText xml:space="preserve"> PAGEREF _Toc172914979 \h </w:instrText>
            </w:r>
            <w:r w:rsidR="00A94A93">
              <w:rPr>
                <w:noProof/>
                <w:webHidden/>
              </w:rPr>
            </w:r>
            <w:r w:rsidR="00A94A93">
              <w:rPr>
                <w:noProof/>
                <w:webHidden/>
              </w:rPr>
              <w:fldChar w:fldCharType="separate"/>
            </w:r>
            <w:r w:rsidR="00A94A93">
              <w:rPr>
                <w:noProof/>
                <w:webHidden/>
              </w:rPr>
              <w:t>10</w:t>
            </w:r>
            <w:r w:rsidR="00A94A93">
              <w:rPr>
                <w:noProof/>
                <w:webHidden/>
              </w:rPr>
              <w:fldChar w:fldCharType="end"/>
            </w:r>
          </w:hyperlink>
        </w:p>
        <w:p w14:paraId="11DFBE2C" w14:textId="04F31A15"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80" w:history="1">
            <w:r w:rsidR="00A94A93" w:rsidRPr="00FA23C1">
              <w:rPr>
                <w:rStyle w:val="Hipervnculo"/>
                <w:rFonts w:cs="Arial"/>
                <w:noProof/>
              </w:rPr>
              <w:t>2.5.</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Diseño del Sistema de Cableado Estructurado</w:t>
            </w:r>
            <w:r w:rsidR="00A94A93">
              <w:rPr>
                <w:noProof/>
                <w:webHidden/>
              </w:rPr>
              <w:tab/>
            </w:r>
            <w:r w:rsidR="00A94A93">
              <w:rPr>
                <w:noProof/>
                <w:webHidden/>
              </w:rPr>
              <w:fldChar w:fldCharType="begin"/>
            </w:r>
            <w:r w:rsidR="00A94A93">
              <w:rPr>
                <w:noProof/>
                <w:webHidden/>
              </w:rPr>
              <w:instrText xml:space="preserve"> PAGEREF _Toc172914980 \h </w:instrText>
            </w:r>
            <w:r w:rsidR="00A94A93">
              <w:rPr>
                <w:noProof/>
                <w:webHidden/>
              </w:rPr>
            </w:r>
            <w:r w:rsidR="00A94A93">
              <w:rPr>
                <w:noProof/>
                <w:webHidden/>
              </w:rPr>
              <w:fldChar w:fldCharType="separate"/>
            </w:r>
            <w:r w:rsidR="00A94A93">
              <w:rPr>
                <w:noProof/>
                <w:webHidden/>
              </w:rPr>
              <w:t>10</w:t>
            </w:r>
            <w:r w:rsidR="00A94A93">
              <w:rPr>
                <w:noProof/>
                <w:webHidden/>
              </w:rPr>
              <w:fldChar w:fldCharType="end"/>
            </w:r>
          </w:hyperlink>
        </w:p>
        <w:p w14:paraId="4F8F610B" w14:textId="5F6ED968"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1" w:history="1">
            <w:r w:rsidR="00A94A93" w:rsidRPr="00FA23C1">
              <w:rPr>
                <w:rStyle w:val="Hipervnculo"/>
                <w:rFonts w:cs="Arial"/>
                <w:noProof/>
              </w:rPr>
              <w:t>2.5.1.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Principios de Diseño y Mejores Prácticas</w:t>
            </w:r>
            <w:r w:rsidR="00A94A93">
              <w:rPr>
                <w:noProof/>
                <w:webHidden/>
              </w:rPr>
              <w:tab/>
            </w:r>
            <w:r w:rsidR="00A94A93">
              <w:rPr>
                <w:noProof/>
                <w:webHidden/>
              </w:rPr>
              <w:fldChar w:fldCharType="begin"/>
            </w:r>
            <w:r w:rsidR="00A94A93">
              <w:rPr>
                <w:noProof/>
                <w:webHidden/>
              </w:rPr>
              <w:instrText xml:space="preserve"> PAGEREF _Toc172914981 \h </w:instrText>
            </w:r>
            <w:r w:rsidR="00A94A93">
              <w:rPr>
                <w:noProof/>
                <w:webHidden/>
              </w:rPr>
            </w:r>
            <w:r w:rsidR="00A94A93">
              <w:rPr>
                <w:noProof/>
                <w:webHidden/>
              </w:rPr>
              <w:fldChar w:fldCharType="separate"/>
            </w:r>
            <w:r w:rsidR="00A94A93">
              <w:rPr>
                <w:noProof/>
                <w:webHidden/>
              </w:rPr>
              <w:t>10</w:t>
            </w:r>
            <w:r w:rsidR="00A94A93">
              <w:rPr>
                <w:noProof/>
                <w:webHidden/>
              </w:rPr>
              <w:fldChar w:fldCharType="end"/>
            </w:r>
          </w:hyperlink>
        </w:p>
        <w:p w14:paraId="4A8AD2A4" w14:textId="5ED6B5D7"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2" w:history="1">
            <w:r w:rsidR="00A94A93" w:rsidRPr="00FA23C1">
              <w:rPr>
                <w:rStyle w:val="Hipervnculo"/>
                <w:rFonts w:cs="Arial"/>
                <w:noProof/>
              </w:rPr>
              <w:t>2.5.2.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Topologías de Red</w:t>
            </w:r>
            <w:r w:rsidR="00A94A93">
              <w:rPr>
                <w:noProof/>
                <w:webHidden/>
              </w:rPr>
              <w:tab/>
            </w:r>
            <w:r w:rsidR="00A94A93">
              <w:rPr>
                <w:noProof/>
                <w:webHidden/>
              </w:rPr>
              <w:fldChar w:fldCharType="begin"/>
            </w:r>
            <w:r w:rsidR="00A94A93">
              <w:rPr>
                <w:noProof/>
                <w:webHidden/>
              </w:rPr>
              <w:instrText xml:space="preserve"> PAGEREF _Toc172914982 \h </w:instrText>
            </w:r>
            <w:r w:rsidR="00A94A93">
              <w:rPr>
                <w:noProof/>
                <w:webHidden/>
              </w:rPr>
            </w:r>
            <w:r w:rsidR="00A94A93">
              <w:rPr>
                <w:noProof/>
                <w:webHidden/>
              </w:rPr>
              <w:fldChar w:fldCharType="separate"/>
            </w:r>
            <w:r w:rsidR="00A94A93">
              <w:rPr>
                <w:noProof/>
                <w:webHidden/>
              </w:rPr>
              <w:t>10</w:t>
            </w:r>
            <w:r w:rsidR="00A94A93">
              <w:rPr>
                <w:noProof/>
                <w:webHidden/>
              </w:rPr>
              <w:fldChar w:fldCharType="end"/>
            </w:r>
          </w:hyperlink>
        </w:p>
        <w:p w14:paraId="4ABFA9C8" w14:textId="1F6C1389"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3" w:history="1">
            <w:r w:rsidR="00A94A93" w:rsidRPr="00FA23C1">
              <w:rPr>
                <w:rStyle w:val="Hipervnculo"/>
                <w:rFonts w:cs="Arial"/>
                <w:noProof/>
              </w:rPr>
              <w:t>2.5.3.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Planificación de la Distribución de Nodos</w:t>
            </w:r>
            <w:r w:rsidR="00A94A93">
              <w:rPr>
                <w:noProof/>
                <w:webHidden/>
              </w:rPr>
              <w:tab/>
            </w:r>
            <w:r w:rsidR="00A94A93">
              <w:rPr>
                <w:noProof/>
                <w:webHidden/>
              </w:rPr>
              <w:fldChar w:fldCharType="begin"/>
            </w:r>
            <w:r w:rsidR="00A94A93">
              <w:rPr>
                <w:noProof/>
                <w:webHidden/>
              </w:rPr>
              <w:instrText xml:space="preserve"> PAGEREF _Toc172914983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35E12D15" w14:textId="1627F475"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4" w:history="1">
            <w:r w:rsidR="00A94A93" w:rsidRPr="00FA23C1">
              <w:rPr>
                <w:rStyle w:val="Hipervnculo"/>
                <w:rFonts w:cs="Arial"/>
                <w:noProof/>
              </w:rPr>
              <w:t>2.5.4.</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Direccionamiento IP y Subnetting</w:t>
            </w:r>
            <w:r w:rsidR="00A94A93">
              <w:rPr>
                <w:noProof/>
                <w:webHidden/>
              </w:rPr>
              <w:tab/>
            </w:r>
            <w:r w:rsidR="00A94A93">
              <w:rPr>
                <w:noProof/>
                <w:webHidden/>
              </w:rPr>
              <w:fldChar w:fldCharType="begin"/>
            </w:r>
            <w:r w:rsidR="00A94A93">
              <w:rPr>
                <w:noProof/>
                <w:webHidden/>
              </w:rPr>
              <w:instrText xml:space="preserve"> PAGEREF _Toc172914984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1A8B46CA" w14:textId="6ABDD875"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85" w:history="1">
            <w:r w:rsidR="00A94A93" w:rsidRPr="00FA23C1">
              <w:rPr>
                <w:rStyle w:val="Hipervnculo"/>
                <w:rFonts w:cs="Arial"/>
                <w:noProof/>
              </w:rPr>
              <w:t>2.6.</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Tecnologías y Herramientas de Simulación</w:t>
            </w:r>
            <w:r w:rsidR="00A94A93">
              <w:rPr>
                <w:noProof/>
                <w:webHidden/>
              </w:rPr>
              <w:tab/>
            </w:r>
            <w:r w:rsidR="00A94A93">
              <w:rPr>
                <w:noProof/>
                <w:webHidden/>
              </w:rPr>
              <w:fldChar w:fldCharType="begin"/>
            </w:r>
            <w:r w:rsidR="00A94A93">
              <w:rPr>
                <w:noProof/>
                <w:webHidden/>
              </w:rPr>
              <w:instrText xml:space="preserve"> PAGEREF _Toc172914985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6C2763C9" w14:textId="0331E96F"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6" w:history="1">
            <w:r w:rsidR="00A94A93" w:rsidRPr="00FA23C1">
              <w:rPr>
                <w:rStyle w:val="Hipervnculo"/>
                <w:rFonts w:cs="Arial"/>
                <w:noProof/>
              </w:rPr>
              <w:t>2.6.1.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Cisco Packet Tracer</w:t>
            </w:r>
            <w:r w:rsidR="00A94A93">
              <w:rPr>
                <w:noProof/>
                <w:webHidden/>
              </w:rPr>
              <w:tab/>
            </w:r>
            <w:r w:rsidR="00A94A93">
              <w:rPr>
                <w:noProof/>
                <w:webHidden/>
              </w:rPr>
              <w:fldChar w:fldCharType="begin"/>
            </w:r>
            <w:r w:rsidR="00A94A93">
              <w:rPr>
                <w:noProof/>
                <w:webHidden/>
              </w:rPr>
              <w:instrText xml:space="preserve"> PAGEREF _Toc172914986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3E2BFCE6" w14:textId="2CD2060F"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7" w:history="1">
            <w:r w:rsidR="00A94A93" w:rsidRPr="00FA23C1">
              <w:rPr>
                <w:rStyle w:val="Hipervnculo"/>
                <w:rFonts w:cs="Arial"/>
                <w:noProof/>
              </w:rPr>
              <w:t>2.6.2.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SGN3 (Simulation for General Networking)</w:t>
            </w:r>
            <w:r w:rsidR="00A94A93">
              <w:rPr>
                <w:noProof/>
                <w:webHidden/>
              </w:rPr>
              <w:tab/>
            </w:r>
            <w:r w:rsidR="00A94A93">
              <w:rPr>
                <w:noProof/>
                <w:webHidden/>
              </w:rPr>
              <w:fldChar w:fldCharType="begin"/>
            </w:r>
            <w:r w:rsidR="00A94A93">
              <w:rPr>
                <w:noProof/>
                <w:webHidden/>
              </w:rPr>
              <w:instrText xml:space="preserve"> PAGEREF _Toc172914987 \h </w:instrText>
            </w:r>
            <w:r w:rsidR="00A94A93">
              <w:rPr>
                <w:noProof/>
                <w:webHidden/>
              </w:rPr>
            </w:r>
            <w:r w:rsidR="00A94A93">
              <w:rPr>
                <w:noProof/>
                <w:webHidden/>
              </w:rPr>
              <w:fldChar w:fldCharType="separate"/>
            </w:r>
            <w:r w:rsidR="00A94A93">
              <w:rPr>
                <w:noProof/>
                <w:webHidden/>
              </w:rPr>
              <w:t>12</w:t>
            </w:r>
            <w:r w:rsidR="00A94A93">
              <w:rPr>
                <w:noProof/>
                <w:webHidden/>
              </w:rPr>
              <w:fldChar w:fldCharType="end"/>
            </w:r>
          </w:hyperlink>
        </w:p>
        <w:p w14:paraId="3891C62B" w14:textId="6558458C"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8" w:history="1">
            <w:r w:rsidR="00A94A93" w:rsidRPr="00FA23C1">
              <w:rPr>
                <w:rStyle w:val="Hipervnculo"/>
                <w:rFonts w:cs="Arial"/>
                <w:noProof/>
              </w:rPr>
              <w:t>2.6.3.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Otras Herramientas de Simulación</w:t>
            </w:r>
            <w:r w:rsidR="00A94A93">
              <w:rPr>
                <w:noProof/>
                <w:webHidden/>
              </w:rPr>
              <w:tab/>
            </w:r>
            <w:r w:rsidR="00A94A93">
              <w:rPr>
                <w:noProof/>
                <w:webHidden/>
              </w:rPr>
              <w:fldChar w:fldCharType="begin"/>
            </w:r>
            <w:r w:rsidR="00A94A93">
              <w:rPr>
                <w:noProof/>
                <w:webHidden/>
              </w:rPr>
              <w:instrText xml:space="preserve"> PAGEREF _Toc172914988 \h </w:instrText>
            </w:r>
            <w:r w:rsidR="00A94A93">
              <w:rPr>
                <w:noProof/>
                <w:webHidden/>
              </w:rPr>
            </w:r>
            <w:r w:rsidR="00A94A93">
              <w:rPr>
                <w:noProof/>
                <w:webHidden/>
              </w:rPr>
              <w:fldChar w:fldCharType="separate"/>
            </w:r>
            <w:r w:rsidR="00A94A93">
              <w:rPr>
                <w:noProof/>
                <w:webHidden/>
              </w:rPr>
              <w:t>12</w:t>
            </w:r>
            <w:r w:rsidR="00A94A93">
              <w:rPr>
                <w:noProof/>
                <w:webHidden/>
              </w:rPr>
              <w:fldChar w:fldCharType="end"/>
            </w:r>
          </w:hyperlink>
        </w:p>
        <w:p w14:paraId="4B6C2574" w14:textId="625C4793"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89" w:history="1">
            <w:r w:rsidR="00A94A93" w:rsidRPr="00FA23C1">
              <w:rPr>
                <w:rStyle w:val="Hipervnculo"/>
                <w:rFonts w:cs="Arial"/>
                <w:noProof/>
              </w:rPr>
              <w:t>2.7.</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Evaluación de Necesidades de Conectividad</w:t>
            </w:r>
            <w:r w:rsidR="00A94A93">
              <w:rPr>
                <w:noProof/>
                <w:webHidden/>
              </w:rPr>
              <w:tab/>
            </w:r>
            <w:r w:rsidR="00A94A93">
              <w:rPr>
                <w:noProof/>
                <w:webHidden/>
              </w:rPr>
              <w:fldChar w:fldCharType="begin"/>
            </w:r>
            <w:r w:rsidR="00A94A93">
              <w:rPr>
                <w:noProof/>
                <w:webHidden/>
              </w:rPr>
              <w:instrText xml:space="preserve"> PAGEREF _Toc172914989 \h </w:instrText>
            </w:r>
            <w:r w:rsidR="00A94A93">
              <w:rPr>
                <w:noProof/>
                <w:webHidden/>
              </w:rPr>
            </w:r>
            <w:r w:rsidR="00A94A93">
              <w:rPr>
                <w:noProof/>
                <w:webHidden/>
              </w:rPr>
              <w:fldChar w:fldCharType="separate"/>
            </w:r>
            <w:r w:rsidR="00A94A93">
              <w:rPr>
                <w:noProof/>
                <w:webHidden/>
              </w:rPr>
              <w:t>12</w:t>
            </w:r>
            <w:r w:rsidR="00A94A93">
              <w:rPr>
                <w:noProof/>
                <w:webHidden/>
              </w:rPr>
              <w:fldChar w:fldCharType="end"/>
            </w:r>
          </w:hyperlink>
        </w:p>
        <w:p w14:paraId="0EE5B813" w14:textId="432D954D"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0" w:history="1">
            <w:r w:rsidR="00A94A93" w:rsidRPr="00FA23C1">
              <w:rPr>
                <w:rStyle w:val="Hipervnculo"/>
                <w:rFonts w:eastAsia="Times New Roman" w:cs="Arial"/>
                <w:bCs/>
                <w:noProof/>
                <w:lang w:eastAsia="es-BO"/>
              </w:rPr>
              <w:t>2.7.1.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Análisis de Requerimientos de Usuarios y Dispositivos</w:t>
            </w:r>
            <w:r w:rsidR="00A94A93">
              <w:rPr>
                <w:noProof/>
                <w:webHidden/>
              </w:rPr>
              <w:tab/>
            </w:r>
            <w:r w:rsidR="00A94A93">
              <w:rPr>
                <w:noProof/>
                <w:webHidden/>
              </w:rPr>
              <w:fldChar w:fldCharType="begin"/>
            </w:r>
            <w:r w:rsidR="00A94A93">
              <w:rPr>
                <w:noProof/>
                <w:webHidden/>
              </w:rPr>
              <w:instrText xml:space="preserve"> PAGEREF _Toc172914990 \h </w:instrText>
            </w:r>
            <w:r w:rsidR="00A94A93">
              <w:rPr>
                <w:noProof/>
                <w:webHidden/>
              </w:rPr>
            </w:r>
            <w:r w:rsidR="00A94A93">
              <w:rPr>
                <w:noProof/>
                <w:webHidden/>
              </w:rPr>
              <w:fldChar w:fldCharType="separate"/>
            </w:r>
            <w:r w:rsidR="00A94A93">
              <w:rPr>
                <w:noProof/>
                <w:webHidden/>
              </w:rPr>
              <w:t>12</w:t>
            </w:r>
            <w:r w:rsidR="00A94A93">
              <w:rPr>
                <w:noProof/>
                <w:webHidden/>
              </w:rPr>
              <w:fldChar w:fldCharType="end"/>
            </w:r>
          </w:hyperlink>
        </w:p>
        <w:p w14:paraId="1DD357B8" w14:textId="55BE0BCD"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1" w:history="1">
            <w:r w:rsidR="00A94A93" w:rsidRPr="00FA23C1">
              <w:rPr>
                <w:rStyle w:val="Hipervnculo"/>
                <w:rFonts w:eastAsia="Times New Roman" w:cs="Arial"/>
                <w:bCs/>
                <w:noProof/>
                <w:lang w:eastAsia="es-BO"/>
              </w:rPr>
              <w:t>2.7.2.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I</w:t>
            </w:r>
            <w:r w:rsidR="00A94A93" w:rsidRPr="00FA23C1">
              <w:rPr>
                <w:rStyle w:val="Hipervnculo"/>
                <w:rFonts w:ascii="Arial" w:hAnsi="Arial" w:cs="Arial"/>
                <w:noProof/>
              </w:rPr>
              <w:t>dentificación de Áreas Críticas</w:t>
            </w:r>
            <w:r w:rsidR="00A94A93">
              <w:rPr>
                <w:noProof/>
                <w:webHidden/>
              </w:rPr>
              <w:tab/>
            </w:r>
            <w:r w:rsidR="00A94A93">
              <w:rPr>
                <w:noProof/>
                <w:webHidden/>
              </w:rPr>
              <w:fldChar w:fldCharType="begin"/>
            </w:r>
            <w:r w:rsidR="00A94A93">
              <w:rPr>
                <w:noProof/>
                <w:webHidden/>
              </w:rPr>
              <w:instrText xml:space="preserve"> PAGEREF _Toc172914991 \h </w:instrText>
            </w:r>
            <w:r w:rsidR="00A94A93">
              <w:rPr>
                <w:noProof/>
                <w:webHidden/>
              </w:rPr>
            </w:r>
            <w:r w:rsidR="00A94A93">
              <w:rPr>
                <w:noProof/>
                <w:webHidden/>
              </w:rPr>
              <w:fldChar w:fldCharType="separate"/>
            </w:r>
            <w:r w:rsidR="00A94A93">
              <w:rPr>
                <w:noProof/>
                <w:webHidden/>
              </w:rPr>
              <w:t>13</w:t>
            </w:r>
            <w:r w:rsidR="00A94A93">
              <w:rPr>
                <w:noProof/>
                <w:webHidden/>
              </w:rPr>
              <w:fldChar w:fldCharType="end"/>
            </w:r>
          </w:hyperlink>
        </w:p>
        <w:p w14:paraId="4FD8E4C4" w14:textId="6ED835D9"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2" w:history="1">
            <w:r w:rsidR="00A94A93" w:rsidRPr="00FA23C1">
              <w:rPr>
                <w:rStyle w:val="Hipervnculo"/>
                <w:rFonts w:eastAsia="Times New Roman" w:cs="Arial"/>
                <w:bCs/>
                <w:noProof/>
                <w:lang w:eastAsia="es-BO"/>
              </w:rPr>
              <w:t>2.7.3.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Proyección de Crecimiento y Escalabilidad</w:t>
            </w:r>
            <w:r w:rsidR="00A94A93">
              <w:rPr>
                <w:noProof/>
                <w:webHidden/>
              </w:rPr>
              <w:tab/>
            </w:r>
            <w:r w:rsidR="00A94A93">
              <w:rPr>
                <w:noProof/>
                <w:webHidden/>
              </w:rPr>
              <w:fldChar w:fldCharType="begin"/>
            </w:r>
            <w:r w:rsidR="00A94A93">
              <w:rPr>
                <w:noProof/>
                <w:webHidden/>
              </w:rPr>
              <w:instrText xml:space="preserve"> PAGEREF _Toc172914992 \h </w:instrText>
            </w:r>
            <w:r w:rsidR="00A94A93">
              <w:rPr>
                <w:noProof/>
                <w:webHidden/>
              </w:rPr>
            </w:r>
            <w:r w:rsidR="00A94A93">
              <w:rPr>
                <w:noProof/>
                <w:webHidden/>
              </w:rPr>
              <w:fldChar w:fldCharType="separate"/>
            </w:r>
            <w:r w:rsidR="00A94A93">
              <w:rPr>
                <w:noProof/>
                <w:webHidden/>
              </w:rPr>
              <w:t>13</w:t>
            </w:r>
            <w:r w:rsidR="00A94A93">
              <w:rPr>
                <w:noProof/>
                <w:webHidden/>
              </w:rPr>
              <w:fldChar w:fldCharType="end"/>
            </w:r>
          </w:hyperlink>
        </w:p>
        <w:p w14:paraId="4ECD1283" w14:textId="6992F6EC"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93" w:history="1">
            <w:r w:rsidR="00A94A93" w:rsidRPr="00FA23C1">
              <w:rPr>
                <w:rStyle w:val="Hipervnculo"/>
                <w:rFonts w:cs="Arial"/>
                <w:noProof/>
              </w:rPr>
              <w:t>2.8.</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Implementación del Sistema de Cableado Estructurado</w:t>
            </w:r>
            <w:r w:rsidR="00A94A93">
              <w:rPr>
                <w:noProof/>
                <w:webHidden/>
              </w:rPr>
              <w:tab/>
            </w:r>
            <w:r w:rsidR="00A94A93">
              <w:rPr>
                <w:noProof/>
                <w:webHidden/>
              </w:rPr>
              <w:fldChar w:fldCharType="begin"/>
            </w:r>
            <w:r w:rsidR="00A94A93">
              <w:rPr>
                <w:noProof/>
                <w:webHidden/>
              </w:rPr>
              <w:instrText xml:space="preserve"> PAGEREF _Toc172914993 \h </w:instrText>
            </w:r>
            <w:r w:rsidR="00A94A93">
              <w:rPr>
                <w:noProof/>
                <w:webHidden/>
              </w:rPr>
            </w:r>
            <w:r w:rsidR="00A94A93">
              <w:rPr>
                <w:noProof/>
                <w:webHidden/>
              </w:rPr>
              <w:fldChar w:fldCharType="separate"/>
            </w:r>
            <w:r w:rsidR="00A94A93">
              <w:rPr>
                <w:noProof/>
                <w:webHidden/>
              </w:rPr>
              <w:t>13</w:t>
            </w:r>
            <w:r w:rsidR="00A94A93">
              <w:rPr>
                <w:noProof/>
                <w:webHidden/>
              </w:rPr>
              <w:fldChar w:fldCharType="end"/>
            </w:r>
          </w:hyperlink>
        </w:p>
        <w:p w14:paraId="2C4C073B" w14:textId="622C01DE"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4" w:history="1">
            <w:r w:rsidR="00A94A93" w:rsidRPr="00FA23C1">
              <w:rPr>
                <w:rStyle w:val="Hipervnculo"/>
                <w:rFonts w:eastAsia="Times New Roman" w:cs="Arial"/>
                <w:bCs/>
                <w:noProof/>
                <w:lang w:eastAsia="es-BO"/>
              </w:rPr>
              <w:t>2.8.1.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Planificación del Proyecto y Cronograma</w:t>
            </w:r>
            <w:r w:rsidR="00A94A93">
              <w:rPr>
                <w:noProof/>
                <w:webHidden/>
              </w:rPr>
              <w:tab/>
            </w:r>
            <w:r w:rsidR="00A94A93">
              <w:rPr>
                <w:noProof/>
                <w:webHidden/>
              </w:rPr>
              <w:fldChar w:fldCharType="begin"/>
            </w:r>
            <w:r w:rsidR="00A94A93">
              <w:rPr>
                <w:noProof/>
                <w:webHidden/>
              </w:rPr>
              <w:instrText xml:space="preserve"> PAGEREF _Toc172914994 \h </w:instrText>
            </w:r>
            <w:r w:rsidR="00A94A93">
              <w:rPr>
                <w:noProof/>
                <w:webHidden/>
              </w:rPr>
            </w:r>
            <w:r w:rsidR="00A94A93">
              <w:rPr>
                <w:noProof/>
                <w:webHidden/>
              </w:rPr>
              <w:fldChar w:fldCharType="separate"/>
            </w:r>
            <w:r w:rsidR="00A94A93">
              <w:rPr>
                <w:noProof/>
                <w:webHidden/>
              </w:rPr>
              <w:t>13</w:t>
            </w:r>
            <w:r w:rsidR="00A94A93">
              <w:rPr>
                <w:noProof/>
                <w:webHidden/>
              </w:rPr>
              <w:fldChar w:fldCharType="end"/>
            </w:r>
          </w:hyperlink>
        </w:p>
        <w:p w14:paraId="7BBE1B87" w14:textId="4AF0C9CB"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5" w:history="1">
            <w:r w:rsidR="00A94A93" w:rsidRPr="00FA23C1">
              <w:rPr>
                <w:rStyle w:val="Hipervnculo"/>
                <w:rFonts w:eastAsia="Times New Roman" w:cs="Arial"/>
                <w:bCs/>
                <w:noProof/>
                <w:lang w:eastAsia="es-BO"/>
              </w:rPr>
              <w:t>2.8.2.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Selección de Materiales y Proveedores</w:t>
            </w:r>
            <w:r w:rsidR="00A94A93">
              <w:rPr>
                <w:noProof/>
                <w:webHidden/>
              </w:rPr>
              <w:tab/>
            </w:r>
            <w:r w:rsidR="00A94A93">
              <w:rPr>
                <w:noProof/>
                <w:webHidden/>
              </w:rPr>
              <w:fldChar w:fldCharType="begin"/>
            </w:r>
            <w:r w:rsidR="00A94A93">
              <w:rPr>
                <w:noProof/>
                <w:webHidden/>
              </w:rPr>
              <w:instrText xml:space="preserve"> PAGEREF _Toc172914995 \h </w:instrText>
            </w:r>
            <w:r w:rsidR="00A94A93">
              <w:rPr>
                <w:noProof/>
                <w:webHidden/>
              </w:rPr>
            </w:r>
            <w:r w:rsidR="00A94A93">
              <w:rPr>
                <w:noProof/>
                <w:webHidden/>
              </w:rPr>
              <w:fldChar w:fldCharType="separate"/>
            </w:r>
            <w:r w:rsidR="00A94A93">
              <w:rPr>
                <w:noProof/>
                <w:webHidden/>
              </w:rPr>
              <w:t>14</w:t>
            </w:r>
            <w:r w:rsidR="00A94A93">
              <w:rPr>
                <w:noProof/>
                <w:webHidden/>
              </w:rPr>
              <w:fldChar w:fldCharType="end"/>
            </w:r>
          </w:hyperlink>
        </w:p>
        <w:p w14:paraId="4732F39E" w14:textId="22FB276F"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6" w:history="1">
            <w:r w:rsidR="00A94A93" w:rsidRPr="00FA23C1">
              <w:rPr>
                <w:rStyle w:val="Hipervnculo"/>
                <w:rFonts w:eastAsia="Times New Roman" w:cs="Arial"/>
                <w:bCs/>
                <w:noProof/>
                <w:lang w:eastAsia="es-BO"/>
              </w:rPr>
              <w:t>2.8.3.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Procedimientos de Instalación y Pruebas</w:t>
            </w:r>
            <w:r w:rsidR="00A94A93">
              <w:rPr>
                <w:noProof/>
                <w:webHidden/>
              </w:rPr>
              <w:tab/>
            </w:r>
            <w:r w:rsidR="00A94A93">
              <w:rPr>
                <w:noProof/>
                <w:webHidden/>
              </w:rPr>
              <w:fldChar w:fldCharType="begin"/>
            </w:r>
            <w:r w:rsidR="00A94A93">
              <w:rPr>
                <w:noProof/>
                <w:webHidden/>
              </w:rPr>
              <w:instrText xml:space="preserve"> PAGEREF _Toc172914996 \h </w:instrText>
            </w:r>
            <w:r w:rsidR="00A94A93">
              <w:rPr>
                <w:noProof/>
                <w:webHidden/>
              </w:rPr>
            </w:r>
            <w:r w:rsidR="00A94A93">
              <w:rPr>
                <w:noProof/>
                <w:webHidden/>
              </w:rPr>
              <w:fldChar w:fldCharType="separate"/>
            </w:r>
            <w:r w:rsidR="00A94A93">
              <w:rPr>
                <w:noProof/>
                <w:webHidden/>
              </w:rPr>
              <w:t>14</w:t>
            </w:r>
            <w:r w:rsidR="00A94A93">
              <w:rPr>
                <w:noProof/>
                <w:webHidden/>
              </w:rPr>
              <w:fldChar w:fldCharType="end"/>
            </w:r>
          </w:hyperlink>
        </w:p>
        <w:p w14:paraId="08B8CBB2" w14:textId="27F0D397"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97" w:history="1">
            <w:r w:rsidR="00A94A93" w:rsidRPr="00FA23C1">
              <w:rPr>
                <w:rStyle w:val="Hipervnculo"/>
                <w:rFonts w:cs="Arial"/>
                <w:noProof/>
              </w:rPr>
              <w:t>2.9.</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Aspectos de Seguridad en Redes Cableadas</w:t>
            </w:r>
            <w:r w:rsidR="00A94A93">
              <w:rPr>
                <w:noProof/>
                <w:webHidden/>
              </w:rPr>
              <w:tab/>
            </w:r>
            <w:r w:rsidR="00A94A93">
              <w:rPr>
                <w:noProof/>
                <w:webHidden/>
              </w:rPr>
              <w:fldChar w:fldCharType="begin"/>
            </w:r>
            <w:r w:rsidR="00A94A93">
              <w:rPr>
                <w:noProof/>
                <w:webHidden/>
              </w:rPr>
              <w:instrText xml:space="preserve"> PAGEREF _Toc172914997 \h </w:instrText>
            </w:r>
            <w:r w:rsidR="00A94A93">
              <w:rPr>
                <w:noProof/>
                <w:webHidden/>
              </w:rPr>
            </w:r>
            <w:r w:rsidR="00A94A93">
              <w:rPr>
                <w:noProof/>
                <w:webHidden/>
              </w:rPr>
              <w:fldChar w:fldCharType="separate"/>
            </w:r>
            <w:r w:rsidR="00A94A93">
              <w:rPr>
                <w:noProof/>
                <w:webHidden/>
              </w:rPr>
              <w:t>14</w:t>
            </w:r>
            <w:r w:rsidR="00A94A93">
              <w:rPr>
                <w:noProof/>
                <w:webHidden/>
              </w:rPr>
              <w:fldChar w:fldCharType="end"/>
            </w:r>
          </w:hyperlink>
        </w:p>
        <w:p w14:paraId="346B103B" w14:textId="6461BE52"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8" w:history="1">
            <w:r w:rsidR="00A94A93" w:rsidRPr="00FA23C1">
              <w:rPr>
                <w:rStyle w:val="Hipervnculo"/>
                <w:rFonts w:eastAsia="Times New Roman" w:cs="Arial"/>
                <w:bCs/>
                <w:noProof/>
                <w:lang w:eastAsia="es-BO"/>
              </w:rPr>
              <w:t>2.9.1.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hAnsi="Arial" w:cs="Arial"/>
                <w:noProof/>
              </w:rPr>
              <w:t>Protección Física del Cableado</w:t>
            </w:r>
            <w:r w:rsidR="00A94A93">
              <w:rPr>
                <w:noProof/>
                <w:webHidden/>
              </w:rPr>
              <w:tab/>
            </w:r>
            <w:r w:rsidR="00A94A93">
              <w:rPr>
                <w:noProof/>
                <w:webHidden/>
              </w:rPr>
              <w:fldChar w:fldCharType="begin"/>
            </w:r>
            <w:r w:rsidR="00A94A93">
              <w:rPr>
                <w:noProof/>
                <w:webHidden/>
              </w:rPr>
              <w:instrText xml:space="preserve"> PAGEREF _Toc172914998 \h </w:instrText>
            </w:r>
            <w:r w:rsidR="00A94A93">
              <w:rPr>
                <w:noProof/>
                <w:webHidden/>
              </w:rPr>
            </w:r>
            <w:r w:rsidR="00A94A93">
              <w:rPr>
                <w:noProof/>
                <w:webHidden/>
              </w:rPr>
              <w:fldChar w:fldCharType="separate"/>
            </w:r>
            <w:r w:rsidR="00A94A93">
              <w:rPr>
                <w:noProof/>
                <w:webHidden/>
              </w:rPr>
              <w:t>14</w:t>
            </w:r>
            <w:r w:rsidR="00A94A93">
              <w:rPr>
                <w:noProof/>
                <w:webHidden/>
              </w:rPr>
              <w:fldChar w:fldCharType="end"/>
            </w:r>
          </w:hyperlink>
        </w:p>
        <w:p w14:paraId="0A5A737D" w14:textId="43CFB9C5"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9" w:history="1">
            <w:r w:rsidR="00A94A93" w:rsidRPr="00FA23C1">
              <w:rPr>
                <w:rStyle w:val="Hipervnculo"/>
                <w:rFonts w:eastAsia="Times New Roman" w:cs="Arial"/>
                <w:bCs/>
                <w:noProof/>
                <w:lang w:eastAsia="es-BO"/>
              </w:rPr>
              <w:t>2.9.2.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Técnicas de Seguridad en la Configuración de Redes</w:t>
            </w:r>
            <w:r w:rsidR="00A94A93">
              <w:rPr>
                <w:noProof/>
                <w:webHidden/>
              </w:rPr>
              <w:tab/>
            </w:r>
            <w:r w:rsidR="00A94A93">
              <w:rPr>
                <w:noProof/>
                <w:webHidden/>
              </w:rPr>
              <w:fldChar w:fldCharType="begin"/>
            </w:r>
            <w:r w:rsidR="00A94A93">
              <w:rPr>
                <w:noProof/>
                <w:webHidden/>
              </w:rPr>
              <w:instrText xml:space="preserve"> PAGEREF _Toc172914999 \h </w:instrText>
            </w:r>
            <w:r w:rsidR="00A94A93">
              <w:rPr>
                <w:noProof/>
                <w:webHidden/>
              </w:rPr>
            </w:r>
            <w:r w:rsidR="00A94A93">
              <w:rPr>
                <w:noProof/>
                <w:webHidden/>
              </w:rPr>
              <w:fldChar w:fldCharType="separate"/>
            </w:r>
            <w:r w:rsidR="00A94A93">
              <w:rPr>
                <w:noProof/>
                <w:webHidden/>
              </w:rPr>
              <w:t>15</w:t>
            </w:r>
            <w:r w:rsidR="00A94A93">
              <w:rPr>
                <w:noProof/>
                <w:webHidden/>
              </w:rPr>
              <w:fldChar w:fldCharType="end"/>
            </w:r>
          </w:hyperlink>
        </w:p>
        <w:p w14:paraId="4B0D43E6" w14:textId="6D6829B5" w:rsidR="00A94A93"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0" w:history="1">
            <w:r w:rsidR="00A94A93" w:rsidRPr="00FA23C1">
              <w:rPr>
                <w:rStyle w:val="Hipervnculo"/>
                <w:rFonts w:eastAsia="Times New Roman" w:cs="Arial"/>
                <w:bCs/>
                <w:noProof/>
                <w:lang w:eastAsia="es-BO"/>
              </w:rPr>
              <w:t>2.9.3.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Normas de Cumplimiento y Auditoría de Seguridad</w:t>
            </w:r>
            <w:r w:rsidR="00A94A93">
              <w:rPr>
                <w:noProof/>
                <w:webHidden/>
              </w:rPr>
              <w:tab/>
            </w:r>
            <w:r w:rsidR="00A94A93">
              <w:rPr>
                <w:noProof/>
                <w:webHidden/>
              </w:rPr>
              <w:fldChar w:fldCharType="begin"/>
            </w:r>
            <w:r w:rsidR="00A94A93">
              <w:rPr>
                <w:noProof/>
                <w:webHidden/>
              </w:rPr>
              <w:instrText xml:space="preserve"> PAGEREF _Toc172915000 \h </w:instrText>
            </w:r>
            <w:r w:rsidR="00A94A93">
              <w:rPr>
                <w:noProof/>
                <w:webHidden/>
              </w:rPr>
            </w:r>
            <w:r w:rsidR="00A94A93">
              <w:rPr>
                <w:noProof/>
                <w:webHidden/>
              </w:rPr>
              <w:fldChar w:fldCharType="separate"/>
            </w:r>
            <w:r w:rsidR="00A94A93">
              <w:rPr>
                <w:noProof/>
                <w:webHidden/>
              </w:rPr>
              <w:t>15</w:t>
            </w:r>
            <w:r w:rsidR="00A94A93">
              <w:rPr>
                <w:noProof/>
                <w:webHidden/>
              </w:rPr>
              <w:fldChar w:fldCharType="end"/>
            </w:r>
          </w:hyperlink>
        </w:p>
        <w:p w14:paraId="56F29EF4" w14:textId="7040511E"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01" w:history="1">
            <w:r w:rsidR="00A94A93" w:rsidRPr="00FA23C1">
              <w:rPr>
                <w:rStyle w:val="Hipervnculo"/>
                <w:rFonts w:cs="Arial"/>
                <w:noProof/>
              </w:rPr>
              <w:t>2.10.</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Impacto del Cableado Estructurado en el Desempeño Empresarial</w:t>
            </w:r>
            <w:r w:rsidR="00A94A93">
              <w:rPr>
                <w:noProof/>
                <w:webHidden/>
              </w:rPr>
              <w:tab/>
            </w:r>
            <w:r w:rsidR="00A94A93">
              <w:rPr>
                <w:noProof/>
                <w:webHidden/>
              </w:rPr>
              <w:fldChar w:fldCharType="begin"/>
            </w:r>
            <w:r w:rsidR="00A94A93">
              <w:rPr>
                <w:noProof/>
                <w:webHidden/>
              </w:rPr>
              <w:instrText xml:space="preserve"> PAGEREF _Toc172915001 \h </w:instrText>
            </w:r>
            <w:r w:rsidR="00A94A93">
              <w:rPr>
                <w:noProof/>
                <w:webHidden/>
              </w:rPr>
            </w:r>
            <w:r w:rsidR="00A94A93">
              <w:rPr>
                <w:noProof/>
                <w:webHidden/>
              </w:rPr>
              <w:fldChar w:fldCharType="separate"/>
            </w:r>
            <w:r w:rsidR="00A94A93">
              <w:rPr>
                <w:noProof/>
                <w:webHidden/>
              </w:rPr>
              <w:t>15</w:t>
            </w:r>
            <w:r w:rsidR="00A94A93">
              <w:rPr>
                <w:noProof/>
                <w:webHidden/>
              </w:rPr>
              <w:fldChar w:fldCharType="end"/>
            </w:r>
          </w:hyperlink>
        </w:p>
        <w:p w14:paraId="34C8CCA9" w14:textId="7FB26CA2"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2" w:history="1">
            <w:r w:rsidR="00A94A93" w:rsidRPr="00FA23C1">
              <w:rPr>
                <w:rStyle w:val="Hipervnculo"/>
                <w:rFonts w:cs="Arial"/>
                <w:noProof/>
              </w:rPr>
              <w:t>2.10.1.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Eficiencia y Productividad</w:t>
            </w:r>
            <w:r w:rsidR="00A94A93">
              <w:rPr>
                <w:noProof/>
                <w:webHidden/>
              </w:rPr>
              <w:tab/>
            </w:r>
            <w:r w:rsidR="00A94A93">
              <w:rPr>
                <w:noProof/>
                <w:webHidden/>
              </w:rPr>
              <w:fldChar w:fldCharType="begin"/>
            </w:r>
            <w:r w:rsidR="00A94A93">
              <w:rPr>
                <w:noProof/>
                <w:webHidden/>
              </w:rPr>
              <w:instrText xml:space="preserve"> PAGEREF _Toc172915002 \h </w:instrText>
            </w:r>
            <w:r w:rsidR="00A94A93">
              <w:rPr>
                <w:noProof/>
                <w:webHidden/>
              </w:rPr>
            </w:r>
            <w:r w:rsidR="00A94A93">
              <w:rPr>
                <w:noProof/>
                <w:webHidden/>
              </w:rPr>
              <w:fldChar w:fldCharType="separate"/>
            </w:r>
            <w:r w:rsidR="00A94A93">
              <w:rPr>
                <w:noProof/>
                <w:webHidden/>
              </w:rPr>
              <w:t>15</w:t>
            </w:r>
            <w:r w:rsidR="00A94A93">
              <w:rPr>
                <w:noProof/>
                <w:webHidden/>
              </w:rPr>
              <w:fldChar w:fldCharType="end"/>
            </w:r>
          </w:hyperlink>
        </w:p>
        <w:p w14:paraId="166036F4" w14:textId="483C4EC4"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3" w:history="1">
            <w:r w:rsidR="00A94A93" w:rsidRPr="00FA23C1">
              <w:rPr>
                <w:rStyle w:val="Hipervnculo"/>
                <w:rFonts w:cs="Arial"/>
                <w:noProof/>
              </w:rPr>
              <w:t>2.10.2.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Reducción de Costos Operativos</w:t>
            </w:r>
            <w:r w:rsidR="00A94A93">
              <w:rPr>
                <w:noProof/>
                <w:webHidden/>
              </w:rPr>
              <w:tab/>
            </w:r>
            <w:r w:rsidR="00A94A93">
              <w:rPr>
                <w:noProof/>
                <w:webHidden/>
              </w:rPr>
              <w:fldChar w:fldCharType="begin"/>
            </w:r>
            <w:r w:rsidR="00A94A93">
              <w:rPr>
                <w:noProof/>
                <w:webHidden/>
              </w:rPr>
              <w:instrText xml:space="preserve"> PAGEREF _Toc172915003 \h </w:instrText>
            </w:r>
            <w:r w:rsidR="00A94A93">
              <w:rPr>
                <w:noProof/>
                <w:webHidden/>
              </w:rPr>
            </w:r>
            <w:r w:rsidR="00A94A93">
              <w:rPr>
                <w:noProof/>
                <w:webHidden/>
              </w:rPr>
              <w:fldChar w:fldCharType="separate"/>
            </w:r>
            <w:r w:rsidR="00A94A93">
              <w:rPr>
                <w:noProof/>
                <w:webHidden/>
              </w:rPr>
              <w:t>15</w:t>
            </w:r>
            <w:r w:rsidR="00A94A93">
              <w:rPr>
                <w:noProof/>
                <w:webHidden/>
              </w:rPr>
              <w:fldChar w:fldCharType="end"/>
            </w:r>
          </w:hyperlink>
        </w:p>
        <w:p w14:paraId="0428F407" w14:textId="620EBB71"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4" w:history="1">
            <w:r w:rsidR="00A94A93" w:rsidRPr="00FA23C1">
              <w:rPr>
                <w:rStyle w:val="Hipervnculo"/>
                <w:rFonts w:cs="Arial"/>
                <w:noProof/>
              </w:rPr>
              <w:t>2.10.3.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Flexibilidad y Adaptabilidad a Nuevas Tecnologías</w:t>
            </w:r>
            <w:r w:rsidR="00A94A93">
              <w:rPr>
                <w:noProof/>
                <w:webHidden/>
              </w:rPr>
              <w:tab/>
            </w:r>
            <w:r w:rsidR="00A94A93">
              <w:rPr>
                <w:noProof/>
                <w:webHidden/>
              </w:rPr>
              <w:fldChar w:fldCharType="begin"/>
            </w:r>
            <w:r w:rsidR="00A94A93">
              <w:rPr>
                <w:noProof/>
                <w:webHidden/>
              </w:rPr>
              <w:instrText xml:space="preserve"> PAGEREF _Toc172915004 \h </w:instrText>
            </w:r>
            <w:r w:rsidR="00A94A93">
              <w:rPr>
                <w:noProof/>
                <w:webHidden/>
              </w:rPr>
            </w:r>
            <w:r w:rsidR="00A94A93">
              <w:rPr>
                <w:noProof/>
                <w:webHidden/>
              </w:rPr>
              <w:fldChar w:fldCharType="separate"/>
            </w:r>
            <w:r w:rsidR="00A94A93">
              <w:rPr>
                <w:noProof/>
                <w:webHidden/>
              </w:rPr>
              <w:t>16</w:t>
            </w:r>
            <w:r w:rsidR="00A94A93">
              <w:rPr>
                <w:noProof/>
                <w:webHidden/>
              </w:rPr>
              <w:fldChar w:fldCharType="end"/>
            </w:r>
          </w:hyperlink>
        </w:p>
        <w:p w14:paraId="32266BAA" w14:textId="6EEE5575"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05" w:history="1">
            <w:r w:rsidR="00A94A93" w:rsidRPr="00FA23C1">
              <w:rPr>
                <w:rStyle w:val="Hipervnculo"/>
                <w:rFonts w:cs="Arial"/>
                <w:noProof/>
              </w:rPr>
              <w:t>2.11.</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Implementación y Pruebas</w:t>
            </w:r>
            <w:r w:rsidR="00A94A93">
              <w:rPr>
                <w:noProof/>
                <w:webHidden/>
              </w:rPr>
              <w:tab/>
            </w:r>
            <w:r w:rsidR="00A94A93">
              <w:rPr>
                <w:noProof/>
                <w:webHidden/>
              </w:rPr>
              <w:fldChar w:fldCharType="begin"/>
            </w:r>
            <w:r w:rsidR="00A94A93">
              <w:rPr>
                <w:noProof/>
                <w:webHidden/>
              </w:rPr>
              <w:instrText xml:space="preserve"> PAGEREF _Toc172915005 \h </w:instrText>
            </w:r>
            <w:r w:rsidR="00A94A93">
              <w:rPr>
                <w:noProof/>
                <w:webHidden/>
              </w:rPr>
            </w:r>
            <w:r w:rsidR="00A94A93">
              <w:rPr>
                <w:noProof/>
                <w:webHidden/>
              </w:rPr>
              <w:fldChar w:fldCharType="separate"/>
            </w:r>
            <w:r w:rsidR="00A94A93">
              <w:rPr>
                <w:noProof/>
                <w:webHidden/>
              </w:rPr>
              <w:t>16</w:t>
            </w:r>
            <w:r w:rsidR="00A94A93">
              <w:rPr>
                <w:noProof/>
                <w:webHidden/>
              </w:rPr>
              <w:fldChar w:fldCharType="end"/>
            </w:r>
          </w:hyperlink>
        </w:p>
        <w:p w14:paraId="06FD184D" w14:textId="6719DCBE"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6" w:history="1">
            <w:r w:rsidR="00A94A93" w:rsidRPr="00FA23C1">
              <w:rPr>
                <w:rStyle w:val="Hipervnculo"/>
                <w:rFonts w:cs="Arial"/>
                <w:noProof/>
              </w:rPr>
              <w:t>2.11.1.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Proceso de Implementación del Cableado Estructurado</w:t>
            </w:r>
            <w:r w:rsidR="00A94A93">
              <w:rPr>
                <w:noProof/>
                <w:webHidden/>
              </w:rPr>
              <w:tab/>
            </w:r>
            <w:r w:rsidR="00A94A93">
              <w:rPr>
                <w:noProof/>
                <w:webHidden/>
              </w:rPr>
              <w:fldChar w:fldCharType="begin"/>
            </w:r>
            <w:r w:rsidR="00A94A93">
              <w:rPr>
                <w:noProof/>
                <w:webHidden/>
              </w:rPr>
              <w:instrText xml:space="preserve"> PAGEREF _Toc172915006 \h </w:instrText>
            </w:r>
            <w:r w:rsidR="00A94A93">
              <w:rPr>
                <w:noProof/>
                <w:webHidden/>
              </w:rPr>
            </w:r>
            <w:r w:rsidR="00A94A93">
              <w:rPr>
                <w:noProof/>
                <w:webHidden/>
              </w:rPr>
              <w:fldChar w:fldCharType="separate"/>
            </w:r>
            <w:r w:rsidR="00A94A93">
              <w:rPr>
                <w:noProof/>
                <w:webHidden/>
              </w:rPr>
              <w:t>16</w:t>
            </w:r>
            <w:r w:rsidR="00A94A93">
              <w:rPr>
                <w:noProof/>
                <w:webHidden/>
              </w:rPr>
              <w:fldChar w:fldCharType="end"/>
            </w:r>
          </w:hyperlink>
        </w:p>
        <w:p w14:paraId="3699F6A6" w14:textId="7D708EF8"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7" w:history="1">
            <w:r w:rsidR="00A94A93" w:rsidRPr="00FA23C1">
              <w:rPr>
                <w:rStyle w:val="Hipervnculo"/>
                <w:rFonts w:cs="Arial"/>
                <w:noProof/>
              </w:rPr>
              <w:t>2.11.2.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Métodos de Prueba y Verificación de Rendimiento</w:t>
            </w:r>
            <w:r w:rsidR="00A94A93">
              <w:rPr>
                <w:noProof/>
                <w:webHidden/>
              </w:rPr>
              <w:tab/>
            </w:r>
            <w:r w:rsidR="00A94A93">
              <w:rPr>
                <w:noProof/>
                <w:webHidden/>
              </w:rPr>
              <w:fldChar w:fldCharType="begin"/>
            </w:r>
            <w:r w:rsidR="00A94A93">
              <w:rPr>
                <w:noProof/>
                <w:webHidden/>
              </w:rPr>
              <w:instrText xml:space="preserve"> PAGEREF _Toc172915007 \h </w:instrText>
            </w:r>
            <w:r w:rsidR="00A94A93">
              <w:rPr>
                <w:noProof/>
                <w:webHidden/>
              </w:rPr>
            </w:r>
            <w:r w:rsidR="00A94A93">
              <w:rPr>
                <w:noProof/>
                <w:webHidden/>
              </w:rPr>
              <w:fldChar w:fldCharType="separate"/>
            </w:r>
            <w:r w:rsidR="00A94A93">
              <w:rPr>
                <w:noProof/>
                <w:webHidden/>
              </w:rPr>
              <w:t>16</w:t>
            </w:r>
            <w:r w:rsidR="00A94A93">
              <w:rPr>
                <w:noProof/>
                <w:webHidden/>
              </w:rPr>
              <w:fldChar w:fldCharType="end"/>
            </w:r>
          </w:hyperlink>
        </w:p>
        <w:p w14:paraId="4B980C61" w14:textId="65F1DB4D"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08" w:history="1">
            <w:r w:rsidR="00A94A93" w:rsidRPr="00FA23C1">
              <w:rPr>
                <w:rStyle w:val="Hipervnculo"/>
                <w:rFonts w:eastAsia="Times New Roman"/>
                <w:noProof/>
                <w:lang w:eastAsia="es-BO"/>
              </w:rPr>
              <w:t>2.12.</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eastAsia="Times New Roman"/>
                <w:noProof/>
                <w:lang w:eastAsia="es-BO"/>
              </w:rPr>
              <w:t>Costos y Gestión Financiera</w:t>
            </w:r>
            <w:r w:rsidR="00A94A93">
              <w:rPr>
                <w:noProof/>
                <w:webHidden/>
              </w:rPr>
              <w:tab/>
            </w:r>
            <w:r w:rsidR="00A94A93">
              <w:rPr>
                <w:noProof/>
                <w:webHidden/>
              </w:rPr>
              <w:fldChar w:fldCharType="begin"/>
            </w:r>
            <w:r w:rsidR="00A94A93">
              <w:rPr>
                <w:noProof/>
                <w:webHidden/>
              </w:rPr>
              <w:instrText xml:space="preserve"> PAGEREF _Toc172915008 \h </w:instrText>
            </w:r>
            <w:r w:rsidR="00A94A93">
              <w:rPr>
                <w:noProof/>
                <w:webHidden/>
              </w:rPr>
            </w:r>
            <w:r w:rsidR="00A94A93">
              <w:rPr>
                <w:noProof/>
                <w:webHidden/>
              </w:rPr>
              <w:fldChar w:fldCharType="separate"/>
            </w:r>
            <w:r w:rsidR="00A94A93">
              <w:rPr>
                <w:noProof/>
                <w:webHidden/>
              </w:rPr>
              <w:t>17</w:t>
            </w:r>
            <w:r w:rsidR="00A94A93">
              <w:rPr>
                <w:noProof/>
                <w:webHidden/>
              </w:rPr>
              <w:fldChar w:fldCharType="end"/>
            </w:r>
          </w:hyperlink>
        </w:p>
        <w:p w14:paraId="231FC96B" w14:textId="6260E2C0"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9" w:history="1">
            <w:r w:rsidR="00A94A93" w:rsidRPr="00FA23C1">
              <w:rPr>
                <w:rStyle w:val="Hipervnculo"/>
                <w:rFonts w:eastAsia="Times New Roman" w:cs="Arial"/>
                <w:noProof/>
                <w:lang w:eastAsia="es-BO"/>
              </w:rPr>
              <w:t>2.12.1.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Estimación de Costos de Implementación</w:t>
            </w:r>
            <w:r w:rsidR="00A94A93">
              <w:rPr>
                <w:noProof/>
                <w:webHidden/>
              </w:rPr>
              <w:tab/>
            </w:r>
            <w:r w:rsidR="00A94A93">
              <w:rPr>
                <w:noProof/>
                <w:webHidden/>
              </w:rPr>
              <w:fldChar w:fldCharType="begin"/>
            </w:r>
            <w:r w:rsidR="00A94A93">
              <w:rPr>
                <w:noProof/>
                <w:webHidden/>
              </w:rPr>
              <w:instrText xml:space="preserve"> PAGEREF _Toc172915009 \h </w:instrText>
            </w:r>
            <w:r w:rsidR="00A94A93">
              <w:rPr>
                <w:noProof/>
                <w:webHidden/>
              </w:rPr>
            </w:r>
            <w:r w:rsidR="00A94A93">
              <w:rPr>
                <w:noProof/>
                <w:webHidden/>
              </w:rPr>
              <w:fldChar w:fldCharType="separate"/>
            </w:r>
            <w:r w:rsidR="00A94A93">
              <w:rPr>
                <w:noProof/>
                <w:webHidden/>
              </w:rPr>
              <w:t>17</w:t>
            </w:r>
            <w:r w:rsidR="00A94A93">
              <w:rPr>
                <w:noProof/>
                <w:webHidden/>
              </w:rPr>
              <w:fldChar w:fldCharType="end"/>
            </w:r>
          </w:hyperlink>
        </w:p>
        <w:p w14:paraId="157EE218" w14:textId="7C554534"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0" w:history="1">
            <w:r w:rsidR="00A94A93" w:rsidRPr="00FA23C1">
              <w:rPr>
                <w:rStyle w:val="Hipervnculo"/>
                <w:rFonts w:eastAsia="Times New Roman" w:cs="Arial"/>
                <w:noProof/>
                <w:lang w:eastAsia="es-BO"/>
              </w:rPr>
              <w:t>2.12.2.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Análisis de Retorno de Inversión (ROI)</w:t>
            </w:r>
            <w:r w:rsidR="00A94A93">
              <w:rPr>
                <w:noProof/>
                <w:webHidden/>
              </w:rPr>
              <w:tab/>
            </w:r>
            <w:r w:rsidR="00A94A93">
              <w:rPr>
                <w:noProof/>
                <w:webHidden/>
              </w:rPr>
              <w:fldChar w:fldCharType="begin"/>
            </w:r>
            <w:r w:rsidR="00A94A93">
              <w:rPr>
                <w:noProof/>
                <w:webHidden/>
              </w:rPr>
              <w:instrText xml:space="preserve"> PAGEREF _Toc172915010 \h </w:instrText>
            </w:r>
            <w:r w:rsidR="00A94A93">
              <w:rPr>
                <w:noProof/>
                <w:webHidden/>
              </w:rPr>
            </w:r>
            <w:r w:rsidR="00A94A93">
              <w:rPr>
                <w:noProof/>
                <w:webHidden/>
              </w:rPr>
              <w:fldChar w:fldCharType="separate"/>
            </w:r>
            <w:r w:rsidR="00A94A93">
              <w:rPr>
                <w:noProof/>
                <w:webHidden/>
              </w:rPr>
              <w:t>17</w:t>
            </w:r>
            <w:r w:rsidR="00A94A93">
              <w:rPr>
                <w:noProof/>
                <w:webHidden/>
              </w:rPr>
              <w:fldChar w:fldCharType="end"/>
            </w:r>
          </w:hyperlink>
        </w:p>
        <w:p w14:paraId="3FB46C7D" w14:textId="72B8E36F"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1" w:history="1">
            <w:r w:rsidR="00A94A93" w:rsidRPr="00FA23C1">
              <w:rPr>
                <w:rStyle w:val="Hipervnculo"/>
                <w:rFonts w:eastAsia="Times New Roman" w:cs="Arial"/>
                <w:noProof/>
                <w:lang w:eastAsia="es-BO"/>
              </w:rPr>
              <w:t>2.12.3.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Beneficios Tangibles e Intangibles</w:t>
            </w:r>
            <w:r w:rsidR="00A94A93">
              <w:rPr>
                <w:noProof/>
                <w:webHidden/>
              </w:rPr>
              <w:tab/>
            </w:r>
            <w:r w:rsidR="00A94A93">
              <w:rPr>
                <w:noProof/>
                <w:webHidden/>
              </w:rPr>
              <w:fldChar w:fldCharType="begin"/>
            </w:r>
            <w:r w:rsidR="00A94A93">
              <w:rPr>
                <w:noProof/>
                <w:webHidden/>
              </w:rPr>
              <w:instrText xml:space="preserve"> PAGEREF _Toc172915011 \h </w:instrText>
            </w:r>
            <w:r w:rsidR="00A94A93">
              <w:rPr>
                <w:noProof/>
                <w:webHidden/>
              </w:rPr>
            </w:r>
            <w:r w:rsidR="00A94A93">
              <w:rPr>
                <w:noProof/>
                <w:webHidden/>
              </w:rPr>
              <w:fldChar w:fldCharType="separate"/>
            </w:r>
            <w:r w:rsidR="00A94A93">
              <w:rPr>
                <w:noProof/>
                <w:webHidden/>
              </w:rPr>
              <w:t>17</w:t>
            </w:r>
            <w:r w:rsidR="00A94A93">
              <w:rPr>
                <w:noProof/>
                <w:webHidden/>
              </w:rPr>
              <w:fldChar w:fldCharType="end"/>
            </w:r>
          </w:hyperlink>
        </w:p>
        <w:p w14:paraId="07B2D2FA" w14:textId="50EC1C8F"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12" w:history="1">
            <w:r w:rsidR="00A94A93" w:rsidRPr="00FA23C1">
              <w:rPr>
                <w:rStyle w:val="Hipervnculo"/>
                <w:rFonts w:eastAsia="Times New Roman"/>
                <w:noProof/>
                <w:lang w:eastAsia="es-BO"/>
              </w:rPr>
              <w:t>2.13.</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eastAsia="Times New Roman"/>
                <w:noProof/>
                <w:lang w:eastAsia="es-BO"/>
              </w:rPr>
              <w:t>Impacto y Beneficios</w:t>
            </w:r>
            <w:r w:rsidR="00A94A93">
              <w:rPr>
                <w:noProof/>
                <w:webHidden/>
              </w:rPr>
              <w:tab/>
            </w:r>
            <w:r w:rsidR="00A94A93">
              <w:rPr>
                <w:noProof/>
                <w:webHidden/>
              </w:rPr>
              <w:fldChar w:fldCharType="begin"/>
            </w:r>
            <w:r w:rsidR="00A94A93">
              <w:rPr>
                <w:noProof/>
                <w:webHidden/>
              </w:rPr>
              <w:instrText xml:space="preserve"> PAGEREF _Toc172915012 \h </w:instrText>
            </w:r>
            <w:r w:rsidR="00A94A93">
              <w:rPr>
                <w:noProof/>
                <w:webHidden/>
              </w:rPr>
            </w:r>
            <w:r w:rsidR="00A94A93">
              <w:rPr>
                <w:noProof/>
                <w:webHidden/>
              </w:rPr>
              <w:fldChar w:fldCharType="separate"/>
            </w:r>
            <w:r w:rsidR="00A94A93">
              <w:rPr>
                <w:noProof/>
                <w:webHidden/>
              </w:rPr>
              <w:t>18</w:t>
            </w:r>
            <w:r w:rsidR="00A94A93">
              <w:rPr>
                <w:noProof/>
                <w:webHidden/>
              </w:rPr>
              <w:fldChar w:fldCharType="end"/>
            </w:r>
          </w:hyperlink>
        </w:p>
        <w:p w14:paraId="725472F2" w14:textId="2C65DBF3"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3" w:history="1">
            <w:r w:rsidR="00A94A93" w:rsidRPr="00FA23C1">
              <w:rPr>
                <w:rStyle w:val="Hipervnculo"/>
                <w:rFonts w:eastAsia="Times New Roman" w:cs="Arial"/>
                <w:noProof/>
                <w:lang w:eastAsia="es-BO"/>
              </w:rPr>
              <w:t>2.13.1.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Impacto del Cableado Estructurado en la Productividad</w:t>
            </w:r>
            <w:r w:rsidR="00A94A93">
              <w:rPr>
                <w:noProof/>
                <w:webHidden/>
              </w:rPr>
              <w:tab/>
            </w:r>
            <w:r w:rsidR="00A94A93">
              <w:rPr>
                <w:noProof/>
                <w:webHidden/>
              </w:rPr>
              <w:fldChar w:fldCharType="begin"/>
            </w:r>
            <w:r w:rsidR="00A94A93">
              <w:rPr>
                <w:noProof/>
                <w:webHidden/>
              </w:rPr>
              <w:instrText xml:space="preserve"> PAGEREF _Toc172915013 \h </w:instrText>
            </w:r>
            <w:r w:rsidR="00A94A93">
              <w:rPr>
                <w:noProof/>
                <w:webHidden/>
              </w:rPr>
            </w:r>
            <w:r w:rsidR="00A94A93">
              <w:rPr>
                <w:noProof/>
                <w:webHidden/>
              </w:rPr>
              <w:fldChar w:fldCharType="separate"/>
            </w:r>
            <w:r w:rsidR="00A94A93">
              <w:rPr>
                <w:noProof/>
                <w:webHidden/>
              </w:rPr>
              <w:t>18</w:t>
            </w:r>
            <w:r w:rsidR="00A94A93">
              <w:rPr>
                <w:noProof/>
                <w:webHidden/>
              </w:rPr>
              <w:fldChar w:fldCharType="end"/>
            </w:r>
          </w:hyperlink>
        </w:p>
        <w:p w14:paraId="2CCA9B9C" w14:textId="1713E1B8"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4" w:history="1">
            <w:r w:rsidR="00A94A93" w:rsidRPr="00FA23C1">
              <w:rPr>
                <w:rStyle w:val="Hipervnculo"/>
                <w:rFonts w:eastAsia="Times New Roman" w:cs="Arial"/>
                <w:noProof/>
                <w:lang w:eastAsia="es-BO"/>
              </w:rPr>
              <w:t>2.13.2.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Beneficios Económicos y Operativos de una Infraestructura Bien Diseñada</w:t>
            </w:r>
            <w:r w:rsidR="00A94A93">
              <w:rPr>
                <w:noProof/>
                <w:webHidden/>
              </w:rPr>
              <w:tab/>
            </w:r>
            <w:r w:rsidR="00A94A93">
              <w:rPr>
                <w:noProof/>
                <w:webHidden/>
              </w:rPr>
              <w:fldChar w:fldCharType="begin"/>
            </w:r>
            <w:r w:rsidR="00A94A93">
              <w:rPr>
                <w:noProof/>
                <w:webHidden/>
              </w:rPr>
              <w:instrText xml:space="preserve"> PAGEREF _Toc172915014 \h </w:instrText>
            </w:r>
            <w:r w:rsidR="00A94A93">
              <w:rPr>
                <w:noProof/>
                <w:webHidden/>
              </w:rPr>
            </w:r>
            <w:r w:rsidR="00A94A93">
              <w:rPr>
                <w:noProof/>
                <w:webHidden/>
              </w:rPr>
              <w:fldChar w:fldCharType="separate"/>
            </w:r>
            <w:r w:rsidR="00A94A93">
              <w:rPr>
                <w:noProof/>
                <w:webHidden/>
              </w:rPr>
              <w:t>18</w:t>
            </w:r>
            <w:r w:rsidR="00A94A93">
              <w:rPr>
                <w:noProof/>
                <w:webHidden/>
              </w:rPr>
              <w:fldChar w:fldCharType="end"/>
            </w:r>
          </w:hyperlink>
        </w:p>
        <w:p w14:paraId="73C08683" w14:textId="2A9E0AD8"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15" w:history="1">
            <w:r w:rsidR="00A94A93" w:rsidRPr="00FA23C1">
              <w:rPr>
                <w:rStyle w:val="Hipervnculo"/>
                <w:noProof/>
              </w:rPr>
              <w:t>2.14.</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eastAsia="Times New Roman"/>
                <w:noProof/>
                <w:lang w:eastAsia="es-BO"/>
              </w:rPr>
              <w:t>Casos de Estudio y Ejemplos Prácticos</w:t>
            </w:r>
            <w:r w:rsidR="00A94A93">
              <w:rPr>
                <w:noProof/>
                <w:webHidden/>
              </w:rPr>
              <w:tab/>
            </w:r>
            <w:r w:rsidR="00A94A93">
              <w:rPr>
                <w:noProof/>
                <w:webHidden/>
              </w:rPr>
              <w:fldChar w:fldCharType="begin"/>
            </w:r>
            <w:r w:rsidR="00A94A93">
              <w:rPr>
                <w:noProof/>
                <w:webHidden/>
              </w:rPr>
              <w:instrText xml:space="preserve"> PAGEREF _Toc172915015 \h </w:instrText>
            </w:r>
            <w:r w:rsidR="00A94A93">
              <w:rPr>
                <w:noProof/>
                <w:webHidden/>
              </w:rPr>
            </w:r>
            <w:r w:rsidR="00A94A93">
              <w:rPr>
                <w:noProof/>
                <w:webHidden/>
              </w:rPr>
              <w:fldChar w:fldCharType="separate"/>
            </w:r>
            <w:r w:rsidR="00A94A93">
              <w:rPr>
                <w:noProof/>
                <w:webHidden/>
              </w:rPr>
              <w:t>19</w:t>
            </w:r>
            <w:r w:rsidR="00A94A93">
              <w:rPr>
                <w:noProof/>
                <w:webHidden/>
              </w:rPr>
              <w:fldChar w:fldCharType="end"/>
            </w:r>
          </w:hyperlink>
        </w:p>
        <w:p w14:paraId="3BF53D6F" w14:textId="64C5D4B2"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6" w:history="1">
            <w:r w:rsidR="00A94A93" w:rsidRPr="00FA23C1">
              <w:rPr>
                <w:rStyle w:val="Hipervnculo"/>
                <w:rFonts w:eastAsia="Times New Roman" w:cs="Arial"/>
                <w:noProof/>
                <w:lang w:eastAsia="es-BO"/>
              </w:rPr>
              <w:t>2.14.1.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Ejemplos de Implementaciones Exitosas</w:t>
            </w:r>
            <w:r w:rsidR="00A94A93">
              <w:rPr>
                <w:noProof/>
                <w:webHidden/>
              </w:rPr>
              <w:tab/>
            </w:r>
            <w:r w:rsidR="00A94A93">
              <w:rPr>
                <w:noProof/>
                <w:webHidden/>
              </w:rPr>
              <w:fldChar w:fldCharType="begin"/>
            </w:r>
            <w:r w:rsidR="00A94A93">
              <w:rPr>
                <w:noProof/>
                <w:webHidden/>
              </w:rPr>
              <w:instrText xml:space="preserve"> PAGEREF _Toc172915016 \h </w:instrText>
            </w:r>
            <w:r w:rsidR="00A94A93">
              <w:rPr>
                <w:noProof/>
                <w:webHidden/>
              </w:rPr>
            </w:r>
            <w:r w:rsidR="00A94A93">
              <w:rPr>
                <w:noProof/>
                <w:webHidden/>
              </w:rPr>
              <w:fldChar w:fldCharType="separate"/>
            </w:r>
            <w:r w:rsidR="00A94A93">
              <w:rPr>
                <w:noProof/>
                <w:webHidden/>
              </w:rPr>
              <w:t>19</w:t>
            </w:r>
            <w:r w:rsidR="00A94A93">
              <w:rPr>
                <w:noProof/>
                <w:webHidden/>
              </w:rPr>
              <w:fldChar w:fldCharType="end"/>
            </w:r>
          </w:hyperlink>
        </w:p>
        <w:p w14:paraId="4A42B041" w14:textId="7038F41C"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7" w:history="1">
            <w:r w:rsidR="00A94A93" w:rsidRPr="00FA23C1">
              <w:rPr>
                <w:rStyle w:val="Hipervnculo"/>
                <w:rFonts w:eastAsia="Times New Roman" w:cs="Arial"/>
                <w:noProof/>
                <w:lang w:eastAsia="es-BO"/>
              </w:rPr>
              <w:t>2.14.2.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Mejores Prácticas en el Diseño y Mantenimiento de Redes</w:t>
            </w:r>
            <w:r w:rsidR="00A94A93">
              <w:rPr>
                <w:noProof/>
                <w:webHidden/>
              </w:rPr>
              <w:tab/>
            </w:r>
            <w:r w:rsidR="00A94A93">
              <w:rPr>
                <w:noProof/>
                <w:webHidden/>
              </w:rPr>
              <w:fldChar w:fldCharType="begin"/>
            </w:r>
            <w:r w:rsidR="00A94A93">
              <w:rPr>
                <w:noProof/>
                <w:webHidden/>
              </w:rPr>
              <w:instrText xml:space="preserve"> PAGEREF _Toc172915017 \h </w:instrText>
            </w:r>
            <w:r w:rsidR="00A94A93">
              <w:rPr>
                <w:noProof/>
                <w:webHidden/>
              </w:rPr>
            </w:r>
            <w:r w:rsidR="00A94A93">
              <w:rPr>
                <w:noProof/>
                <w:webHidden/>
              </w:rPr>
              <w:fldChar w:fldCharType="separate"/>
            </w:r>
            <w:r w:rsidR="00A94A93">
              <w:rPr>
                <w:noProof/>
                <w:webHidden/>
              </w:rPr>
              <w:t>19</w:t>
            </w:r>
            <w:r w:rsidR="00A94A93">
              <w:rPr>
                <w:noProof/>
                <w:webHidden/>
              </w:rPr>
              <w:fldChar w:fldCharType="end"/>
            </w:r>
          </w:hyperlink>
        </w:p>
        <w:p w14:paraId="7B707AC9" w14:textId="708D97E2"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18" w:history="1">
            <w:r w:rsidR="00A94A93" w:rsidRPr="00FA23C1">
              <w:rPr>
                <w:rStyle w:val="Hipervnculo"/>
                <w:noProof/>
              </w:rPr>
              <w:t>2.15.</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eastAsia="Times New Roman"/>
                <w:noProof/>
                <w:lang w:eastAsia="es-BO"/>
              </w:rPr>
              <w:t>Consideraciones Ambientales y de Sostenibilidad</w:t>
            </w:r>
            <w:r w:rsidR="00A94A93">
              <w:rPr>
                <w:noProof/>
                <w:webHidden/>
              </w:rPr>
              <w:tab/>
            </w:r>
            <w:r w:rsidR="00A94A93">
              <w:rPr>
                <w:noProof/>
                <w:webHidden/>
              </w:rPr>
              <w:fldChar w:fldCharType="begin"/>
            </w:r>
            <w:r w:rsidR="00A94A93">
              <w:rPr>
                <w:noProof/>
                <w:webHidden/>
              </w:rPr>
              <w:instrText xml:space="preserve"> PAGEREF _Toc172915018 \h </w:instrText>
            </w:r>
            <w:r w:rsidR="00A94A93">
              <w:rPr>
                <w:noProof/>
                <w:webHidden/>
              </w:rPr>
            </w:r>
            <w:r w:rsidR="00A94A93">
              <w:rPr>
                <w:noProof/>
                <w:webHidden/>
              </w:rPr>
              <w:fldChar w:fldCharType="separate"/>
            </w:r>
            <w:r w:rsidR="00A94A93">
              <w:rPr>
                <w:noProof/>
                <w:webHidden/>
              </w:rPr>
              <w:t>19</w:t>
            </w:r>
            <w:r w:rsidR="00A94A93">
              <w:rPr>
                <w:noProof/>
                <w:webHidden/>
              </w:rPr>
              <w:fldChar w:fldCharType="end"/>
            </w:r>
          </w:hyperlink>
        </w:p>
        <w:p w14:paraId="252374AC" w14:textId="39396C22"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9" w:history="1">
            <w:r w:rsidR="00A94A93" w:rsidRPr="00FA23C1">
              <w:rPr>
                <w:rStyle w:val="Hipervnculo"/>
                <w:rFonts w:eastAsia="Times New Roman" w:cs="Arial"/>
                <w:noProof/>
                <w:lang w:eastAsia="es-BO"/>
              </w:rPr>
              <w:t>2.15.1.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bCs/>
                <w:noProof/>
                <w:lang w:eastAsia="es-BO"/>
              </w:rPr>
              <w:t>Aspectos Ambientales del Cableado Estructurado</w:t>
            </w:r>
            <w:r w:rsidR="00A94A93">
              <w:rPr>
                <w:noProof/>
                <w:webHidden/>
              </w:rPr>
              <w:tab/>
            </w:r>
            <w:r w:rsidR="00A94A93">
              <w:rPr>
                <w:noProof/>
                <w:webHidden/>
              </w:rPr>
              <w:fldChar w:fldCharType="begin"/>
            </w:r>
            <w:r w:rsidR="00A94A93">
              <w:rPr>
                <w:noProof/>
                <w:webHidden/>
              </w:rPr>
              <w:instrText xml:space="preserve"> PAGEREF _Toc172915019 \h </w:instrText>
            </w:r>
            <w:r w:rsidR="00A94A93">
              <w:rPr>
                <w:noProof/>
                <w:webHidden/>
              </w:rPr>
            </w:r>
            <w:r w:rsidR="00A94A93">
              <w:rPr>
                <w:noProof/>
                <w:webHidden/>
              </w:rPr>
              <w:fldChar w:fldCharType="separate"/>
            </w:r>
            <w:r w:rsidR="00A94A93">
              <w:rPr>
                <w:noProof/>
                <w:webHidden/>
              </w:rPr>
              <w:t>19</w:t>
            </w:r>
            <w:r w:rsidR="00A94A93">
              <w:rPr>
                <w:noProof/>
                <w:webHidden/>
              </w:rPr>
              <w:fldChar w:fldCharType="end"/>
            </w:r>
          </w:hyperlink>
        </w:p>
        <w:p w14:paraId="5C3FA381" w14:textId="49DF778D"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0" w:history="1">
            <w:r w:rsidR="00A94A93" w:rsidRPr="00FA23C1">
              <w:rPr>
                <w:rStyle w:val="Hipervnculo"/>
                <w:rFonts w:eastAsia="Times New Roman" w:cs="Arial"/>
                <w:noProof/>
                <w:lang w:eastAsia="es-BO"/>
              </w:rPr>
              <w:t>2.15.2.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Estrategias para Reducir la Huella de Carbono en Infraestructuras de Red</w:t>
            </w:r>
            <w:r w:rsidR="00A94A93">
              <w:rPr>
                <w:noProof/>
                <w:webHidden/>
              </w:rPr>
              <w:tab/>
            </w:r>
            <w:r w:rsidR="00A94A93">
              <w:rPr>
                <w:noProof/>
                <w:webHidden/>
              </w:rPr>
              <w:fldChar w:fldCharType="begin"/>
            </w:r>
            <w:r w:rsidR="00A94A93">
              <w:rPr>
                <w:noProof/>
                <w:webHidden/>
              </w:rPr>
              <w:instrText xml:space="preserve"> PAGEREF _Toc172915020 \h </w:instrText>
            </w:r>
            <w:r w:rsidR="00A94A93">
              <w:rPr>
                <w:noProof/>
                <w:webHidden/>
              </w:rPr>
            </w:r>
            <w:r w:rsidR="00A94A93">
              <w:rPr>
                <w:noProof/>
                <w:webHidden/>
              </w:rPr>
              <w:fldChar w:fldCharType="separate"/>
            </w:r>
            <w:r w:rsidR="00A94A93">
              <w:rPr>
                <w:noProof/>
                <w:webHidden/>
              </w:rPr>
              <w:t>20</w:t>
            </w:r>
            <w:r w:rsidR="00A94A93">
              <w:rPr>
                <w:noProof/>
                <w:webHidden/>
              </w:rPr>
              <w:fldChar w:fldCharType="end"/>
            </w:r>
          </w:hyperlink>
        </w:p>
        <w:p w14:paraId="10706E79" w14:textId="5A0CF942"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21" w:history="1">
            <w:r w:rsidR="00A94A93" w:rsidRPr="00FA23C1">
              <w:rPr>
                <w:rStyle w:val="Hipervnculo"/>
                <w:rFonts w:eastAsia="Times New Roman"/>
                <w:noProof/>
                <w:lang w:eastAsia="es-BO"/>
              </w:rPr>
              <w:t>2.16.</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eastAsia="Times New Roman"/>
                <w:noProof/>
                <w:lang w:eastAsia="es-BO"/>
              </w:rPr>
              <w:t>Futuras Tendencias y Desafíos</w:t>
            </w:r>
            <w:r w:rsidR="00A94A93">
              <w:rPr>
                <w:noProof/>
                <w:webHidden/>
              </w:rPr>
              <w:tab/>
            </w:r>
            <w:r w:rsidR="00A94A93">
              <w:rPr>
                <w:noProof/>
                <w:webHidden/>
              </w:rPr>
              <w:fldChar w:fldCharType="begin"/>
            </w:r>
            <w:r w:rsidR="00A94A93">
              <w:rPr>
                <w:noProof/>
                <w:webHidden/>
              </w:rPr>
              <w:instrText xml:space="preserve"> PAGEREF _Toc172915021 \h </w:instrText>
            </w:r>
            <w:r w:rsidR="00A94A93">
              <w:rPr>
                <w:noProof/>
                <w:webHidden/>
              </w:rPr>
            </w:r>
            <w:r w:rsidR="00A94A93">
              <w:rPr>
                <w:noProof/>
                <w:webHidden/>
              </w:rPr>
              <w:fldChar w:fldCharType="separate"/>
            </w:r>
            <w:r w:rsidR="00A94A93">
              <w:rPr>
                <w:noProof/>
                <w:webHidden/>
              </w:rPr>
              <w:t>20</w:t>
            </w:r>
            <w:r w:rsidR="00A94A93">
              <w:rPr>
                <w:noProof/>
                <w:webHidden/>
              </w:rPr>
              <w:fldChar w:fldCharType="end"/>
            </w:r>
          </w:hyperlink>
        </w:p>
        <w:p w14:paraId="444ACCEE" w14:textId="4DD3E3FF"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2" w:history="1">
            <w:r w:rsidR="00A94A93" w:rsidRPr="00FA23C1">
              <w:rPr>
                <w:rStyle w:val="Hipervnculo"/>
                <w:rFonts w:eastAsia="Times New Roman" w:cs="Arial"/>
                <w:noProof/>
                <w:lang w:eastAsia="es-BO"/>
              </w:rPr>
              <w:t>2.16.1.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Innovaciones Tecnológicas y su Impacto en Redes de Datos</w:t>
            </w:r>
            <w:r w:rsidR="00A94A93">
              <w:rPr>
                <w:noProof/>
                <w:webHidden/>
              </w:rPr>
              <w:tab/>
            </w:r>
            <w:r w:rsidR="00A94A93">
              <w:rPr>
                <w:noProof/>
                <w:webHidden/>
              </w:rPr>
              <w:fldChar w:fldCharType="begin"/>
            </w:r>
            <w:r w:rsidR="00A94A93">
              <w:rPr>
                <w:noProof/>
                <w:webHidden/>
              </w:rPr>
              <w:instrText xml:space="preserve"> PAGEREF _Toc172915022 \h </w:instrText>
            </w:r>
            <w:r w:rsidR="00A94A93">
              <w:rPr>
                <w:noProof/>
                <w:webHidden/>
              </w:rPr>
            </w:r>
            <w:r w:rsidR="00A94A93">
              <w:rPr>
                <w:noProof/>
                <w:webHidden/>
              </w:rPr>
              <w:fldChar w:fldCharType="separate"/>
            </w:r>
            <w:r w:rsidR="00A94A93">
              <w:rPr>
                <w:noProof/>
                <w:webHidden/>
              </w:rPr>
              <w:t>20</w:t>
            </w:r>
            <w:r w:rsidR="00A94A93">
              <w:rPr>
                <w:noProof/>
                <w:webHidden/>
              </w:rPr>
              <w:fldChar w:fldCharType="end"/>
            </w:r>
          </w:hyperlink>
        </w:p>
        <w:p w14:paraId="04A4B06A" w14:textId="44BC04B0"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3" w:history="1">
            <w:r w:rsidR="00A94A93" w:rsidRPr="00FA23C1">
              <w:rPr>
                <w:rStyle w:val="Hipervnculo"/>
                <w:rFonts w:cs="Arial"/>
                <w:noProof/>
              </w:rPr>
              <w:t>2.16.2.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Desafíos Futuros en el Diseño y Gestión de Redes Empresariales</w:t>
            </w:r>
            <w:r w:rsidR="00A94A93">
              <w:rPr>
                <w:noProof/>
                <w:webHidden/>
              </w:rPr>
              <w:tab/>
            </w:r>
            <w:r w:rsidR="00A94A93">
              <w:rPr>
                <w:noProof/>
                <w:webHidden/>
              </w:rPr>
              <w:fldChar w:fldCharType="begin"/>
            </w:r>
            <w:r w:rsidR="00A94A93">
              <w:rPr>
                <w:noProof/>
                <w:webHidden/>
              </w:rPr>
              <w:instrText xml:space="preserve"> PAGEREF _Toc172915023 \h </w:instrText>
            </w:r>
            <w:r w:rsidR="00A94A93">
              <w:rPr>
                <w:noProof/>
                <w:webHidden/>
              </w:rPr>
            </w:r>
            <w:r w:rsidR="00A94A93">
              <w:rPr>
                <w:noProof/>
                <w:webHidden/>
              </w:rPr>
              <w:fldChar w:fldCharType="separate"/>
            </w:r>
            <w:r w:rsidR="00A94A93">
              <w:rPr>
                <w:noProof/>
                <w:webHidden/>
              </w:rPr>
              <w:t>20</w:t>
            </w:r>
            <w:r w:rsidR="00A94A93">
              <w:rPr>
                <w:noProof/>
                <w:webHidden/>
              </w:rPr>
              <w:fldChar w:fldCharType="end"/>
            </w:r>
          </w:hyperlink>
        </w:p>
        <w:p w14:paraId="3D107FD7" w14:textId="228DE946"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24" w:history="1">
            <w:r w:rsidR="00A94A93" w:rsidRPr="00FA23C1">
              <w:rPr>
                <w:rStyle w:val="Hipervnculo"/>
                <w:rFonts w:eastAsia="Times New Roman"/>
                <w:noProof/>
                <w:lang w:eastAsia="es-BO"/>
              </w:rPr>
              <w:t>2.17.</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eastAsia="Times New Roman"/>
                <w:noProof/>
                <w:lang w:eastAsia="es-BO"/>
              </w:rPr>
              <w:t>Conclusiones y Recomendaciones</w:t>
            </w:r>
            <w:r w:rsidR="00A94A93">
              <w:rPr>
                <w:noProof/>
                <w:webHidden/>
              </w:rPr>
              <w:tab/>
            </w:r>
            <w:r w:rsidR="00A94A93">
              <w:rPr>
                <w:noProof/>
                <w:webHidden/>
              </w:rPr>
              <w:fldChar w:fldCharType="begin"/>
            </w:r>
            <w:r w:rsidR="00A94A93">
              <w:rPr>
                <w:noProof/>
                <w:webHidden/>
              </w:rPr>
              <w:instrText xml:space="preserve"> PAGEREF _Toc172915024 \h </w:instrText>
            </w:r>
            <w:r w:rsidR="00A94A93">
              <w:rPr>
                <w:noProof/>
                <w:webHidden/>
              </w:rPr>
            </w:r>
            <w:r w:rsidR="00A94A93">
              <w:rPr>
                <w:noProof/>
                <w:webHidden/>
              </w:rPr>
              <w:fldChar w:fldCharType="separate"/>
            </w:r>
            <w:r w:rsidR="00A94A93">
              <w:rPr>
                <w:noProof/>
                <w:webHidden/>
              </w:rPr>
              <w:t>21</w:t>
            </w:r>
            <w:r w:rsidR="00A94A93">
              <w:rPr>
                <w:noProof/>
                <w:webHidden/>
              </w:rPr>
              <w:fldChar w:fldCharType="end"/>
            </w:r>
          </w:hyperlink>
        </w:p>
        <w:p w14:paraId="3D0530D3" w14:textId="2F919AA4"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5" w:history="1">
            <w:r w:rsidR="00A94A93" w:rsidRPr="00FA23C1">
              <w:rPr>
                <w:rStyle w:val="Hipervnculo"/>
                <w:rFonts w:eastAsia="Times New Roman" w:cs="Arial"/>
                <w:noProof/>
                <w:lang w:eastAsia="es-BO"/>
              </w:rPr>
              <w:t>2.17.1.</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Síntesis de Hallazgos Clave</w:t>
            </w:r>
            <w:r w:rsidR="00A94A93">
              <w:rPr>
                <w:noProof/>
                <w:webHidden/>
              </w:rPr>
              <w:tab/>
            </w:r>
            <w:r w:rsidR="00A94A93">
              <w:rPr>
                <w:noProof/>
                <w:webHidden/>
              </w:rPr>
              <w:fldChar w:fldCharType="begin"/>
            </w:r>
            <w:r w:rsidR="00A94A93">
              <w:rPr>
                <w:noProof/>
                <w:webHidden/>
              </w:rPr>
              <w:instrText xml:space="preserve"> PAGEREF _Toc172915025 \h </w:instrText>
            </w:r>
            <w:r w:rsidR="00A94A93">
              <w:rPr>
                <w:noProof/>
                <w:webHidden/>
              </w:rPr>
            </w:r>
            <w:r w:rsidR="00A94A93">
              <w:rPr>
                <w:noProof/>
                <w:webHidden/>
              </w:rPr>
              <w:fldChar w:fldCharType="separate"/>
            </w:r>
            <w:r w:rsidR="00A94A93">
              <w:rPr>
                <w:noProof/>
                <w:webHidden/>
              </w:rPr>
              <w:t>21</w:t>
            </w:r>
            <w:r w:rsidR="00A94A93">
              <w:rPr>
                <w:noProof/>
                <w:webHidden/>
              </w:rPr>
              <w:fldChar w:fldCharType="end"/>
            </w:r>
          </w:hyperlink>
        </w:p>
        <w:p w14:paraId="0B2EE0B4" w14:textId="1DFC770A"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6" w:history="1">
            <w:r w:rsidR="00A94A93" w:rsidRPr="00FA23C1">
              <w:rPr>
                <w:rStyle w:val="Hipervnculo"/>
                <w:rFonts w:eastAsia="Times New Roman" w:cs="Arial"/>
                <w:noProof/>
                <w:lang w:eastAsia="es-BO"/>
              </w:rPr>
              <w:t>2.17.2.</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Recomendaciones para la Implementación y Mantenimiento</w:t>
            </w:r>
            <w:r w:rsidR="00A94A93">
              <w:rPr>
                <w:noProof/>
                <w:webHidden/>
              </w:rPr>
              <w:tab/>
            </w:r>
            <w:r w:rsidR="00A94A93">
              <w:rPr>
                <w:noProof/>
                <w:webHidden/>
              </w:rPr>
              <w:fldChar w:fldCharType="begin"/>
            </w:r>
            <w:r w:rsidR="00A94A93">
              <w:rPr>
                <w:noProof/>
                <w:webHidden/>
              </w:rPr>
              <w:instrText xml:space="preserve"> PAGEREF _Toc172915026 \h </w:instrText>
            </w:r>
            <w:r w:rsidR="00A94A93">
              <w:rPr>
                <w:noProof/>
                <w:webHidden/>
              </w:rPr>
            </w:r>
            <w:r w:rsidR="00A94A93">
              <w:rPr>
                <w:noProof/>
                <w:webHidden/>
              </w:rPr>
              <w:fldChar w:fldCharType="separate"/>
            </w:r>
            <w:r w:rsidR="00A94A93">
              <w:rPr>
                <w:noProof/>
                <w:webHidden/>
              </w:rPr>
              <w:t>21</w:t>
            </w:r>
            <w:r w:rsidR="00A94A93">
              <w:rPr>
                <w:noProof/>
                <w:webHidden/>
              </w:rPr>
              <w:fldChar w:fldCharType="end"/>
            </w:r>
          </w:hyperlink>
        </w:p>
        <w:p w14:paraId="206F08E6" w14:textId="00077F8C" w:rsidR="00A94A93"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7" w:history="1">
            <w:r w:rsidR="00A94A93" w:rsidRPr="00FA23C1">
              <w:rPr>
                <w:rStyle w:val="Hipervnculo"/>
                <w:rFonts w:eastAsia="Times New Roman" w:cs="Arial"/>
                <w:noProof/>
                <w:lang w:eastAsia="es-BO"/>
              </w:rPr>
              <w:t>2.17.3.</w:t>
            </w:r>
            <w:r w:rsidR="00A94A93">
              <w:rPr>
                <w:rFonts w:asciiTheme="minorHAnsi" w:eastAsiaTheme="minorEastAsia" w:hAnsiTheme="minorHAnsi" w:cstheme="minorBidi"/>
                <w:smallCaps w:val="0"/>
                <w:noProof/>
                <w:kern w:val="2"/>
                <w:sz w:val="22"/>
                <w:lang w:eastAsia="es-BO"/>
                <w14:ligatures w14:val="standardContextual"/>
              </w:rPr>
              <w:tab/>
            </w:r>
            <w:r w:rsidR="00A94A93" w:rsidRPr="00FA23C1">
              <w:rPr>
                <w:rStyle w:val="Hipervnculo"/>
                <w:rFonts w:ascii="Arial" w:eastAsia="Times New Roman" w:hAnsi="Arial" w:cs="Arial"/>
                <w:noProof/>
                <w:lang w:eastAsia="es-BO"/>
              </w:rPr>
              <w:t>Consideraciones para Futuras Actualizaciones y Expansiones</w:t>
            </w:r>
            <w:r w:rsidR="00A94A93">
              <w:rPr>
                <w:noProof/>
                <w:webHidden/>
              </w:rPr>
              <w:tab/>
            </w:r>
            <w:r w:rsidR="00A94A93">
              <w:rPr>
                <w:noProof/>
                <w:webHidden/>
              </w:rPr>
              <w:fldChar w:fldCharType="begin"/>
            </w:r>
            <w:r w:rsidR="00A94A93">
              <w:rPr>
                <w:noProof/>
                <w:webHidden/>
              </w:rPr>
              <w:instrText xml:space="preserve"> PAGEREF _Toc172915027 \h </w:instrText>
            </w:r>
            <w:r w:rsidR="00A94A93">
              <w:rPr>
                <w:noProof/>
                <w:webHidden/>
              </w:rPr>
            </w:r>
            <w:r w:rsidR="00A94A93">
              <w:rPr>
                <w:noProof/>
                <w:webHidden/>
              </w:rPr>
              <w:fldChar w:fldCharType="separate"/>
            </w:r>
            <w:r w:rsidR="00A94A93">
              <w:rPr>
                <w:noProof/>
                <w:webHidden/>
              </w:rPr>
              <w:t>21</w:t>
            </w:r>
            <w:r w:rsidR="00A94A93">
              <w:rPr>
                <w:noProof/>
                <w:webHidden/>
              </w:rPr>
              <w:fldChar w:fldCharType="end"/>
            </w:r>
          </w:hyperlink>
        </w:p>
        <w:p w14:paraId="5EB5192C" w14:textId="5917ECDD" w:rsidR="00A94A93"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5028" w:history="1">
            <w:r w:rsidR="00A94A93" w:rsidRPr="00FA23C1">
              <w:rPr>
                <w:rStyle w:val="Hipervnculo"/>
                <w:rFonts w:cs="Arial"/>
                <w:noProof/>
              </w:rPr>
              <w:t>CAPÍTULO 3 Propuesta de Innovación o Solución del Problema</w:t>
            </w:r>
            <w:r w:rsidR="00A94A93">
              <w:rPr>
                <w:noProof/>
                <w:webHidden/>
              </w:rPr>
              <w:tab/>
            </w:r>
            <w:r w:rsidR="00A94A93">
              <w:rPr>
                <w:noProof/>
                <w:webHidden/>
              </w:rPr>
              <w:fldChar w:fldCharType="begin"/>
            </w:r>
            <w:r w:rsidR="00A94A93">
              <w:rPr>
                <w:noProof/>
                <w:webHidden/>
              </w:rPr>
              <w:instrText xml:space="preserve"> PAGEREF _Toc172915028 \h </w:instrText>
            </w:r>
            <w:r w:rsidR="00A94A93">
              <w:rPr>
                <w:noProof/>
                <w:webHidden/>
              </w:rPr>
            </w:r>
            <w:r w:rsidR="00A94A93">
              <w:rPr>
                <w:noProof/>
                <w:webHidden/>
              </w:rPr>
              <w:fldChar w:fldCharType="separate"/>
            </w:r>
            <w:r w:rsidR="00A94A93">
              <w:rPr>
                <w:noProof/>
                <w:webHidden/>
              </w:rPr>
              <w:t>22</w:t>
            </w:r>
            <w:r w:rsidR="00A94A93">
              <w:rPr>
                <w:noProof/>
                <w:webHidden/>
              </w:rPr>
              <w:fldChar w:fldCharType="end"/>
            </w:r>
          </w:hyperlink>
        </w:p>
        <w:p w14:paraId="6493A0F9" w14:textId="44583CD3"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29" w:history="1">
            <w:r w:rsidR="00A94A93" w:rsidRPr="00FA23C1">
              <w:rPr>
                <w:rStyle w:val="Hipervnculo"/>
                <w:rFonts w:cs="Arial"/>
                <w:noProof/>
              </w:rPr>
              <w:t>3.1.</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Análisis de requerimientos</w:t>
            </w:r>
            <w:r w:rsidR="00A94A93">
              <w:rPr>
                <w:noProof/>
                <w:webHidden/>
              </w:rPr>
              <w:tab/>
            </w:r>
            <w:r w:rsidR="00A94A93">
              <w:rPr>
                <w:noProof/>
                <w:webHidden/>
              </w:rPr>
              <w:fldChar w:fldCharType="begin"/>
            </w:r>
            <w:r w:rsidR="00A94A93">
              <w:rPr>
                <w:noProof/>
                <w:webHidden/>
              </w:rPr>
              <w:instrText xml:space="preserve"> PAGEREF _Toc172915029 \h </w:instrText>
            </w:r>
            <w:r w:rsidR="00A94A93">
              <w:rPr>
                <w:noProof/>
                <w:webHidden/>
              </w:rPr>
            </w:r>
            <w:r w:rsidR="00A94A93">
              <w:rPr>
                <w:noProof/>
                <w:webHidden/>
              </w:rPr>
              <w:fldChar w:fldCharType="separate"/>
            </w:r>
            <w:r w:rsidR="00A94A93">
              <w:rPr>
                <w:noProof/>
                <w:webHidden/>
              </w:rPr>
              <w:t>22</w:t>
            </w:r>
            <w:r w:rsidR="00A94A93">
              <w:rPr>
                <w:noProof/>
                <w:webHidden/>
              </w:rPr>
              <w:fldChar w:fldCharType="end"/>
            </w:r>
          </w:hyperlink>
        </w:p>
        <w:p w14:paraId="0E935131" w14:textId="793B8B1D"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0" w:history="1">
            <w:r w:rsidR="00A94A93" w:rsidRPr="00FA23C1">
              <w:rPr>
                <w:rStyle w:val="Hipervnculo"/>
                <w:rFonts w:cs="Arial"/>
                <w:noProof/>
              </w:rPr>
              <w:t>3.2.</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Diagramas de casos de uso</w:t>
            </w:r>
            <w:r w:rsidR="00A94A93">
              <w:rPr>
                <w:noProof/>
                <w:webHidden/>
              </w:rPr>
              <w:tab/>
            </w:r>
            <w:r w:rsidR="00A94A93">
              <w:rPr>
                <w:noProof/>
                <w:webHidden/>
              </w:rPr>
              <w:fldChar w:fldCharType="begin"/>
            </w:r>
            <w:r w:rsidR="00A94A93">
              <w:rPr>
                <w:noProof/>
                <w:webHidden/>
              </w:rPr>
              <w:instrText xml:space="preserve"> PAGEREF _Toc172915030 \h </w:instrText>
            </w:r>
            <w:r w:rsidR="00A94A93">
              <w:rPr>
                <w:noProof/>
                <w:webHidden/>
              </w:rPr>
            </w:r>
            <w:r w:rsidR="00A94A93">
              <w:rPr>
                <w:noProof/>
                <w:webHidden/>
              </w:rPr>
              <w:fldChar w:fldCharType="separate"/>
            </w:r>
            <w:r w:rsidR="00A94A93">
              <w:rPr>
                <w:noProof/>
                <w:webHidden/>
              </w:rPr>
              <w:t>22</w:t>
            </w:r>
            <w:r w:rsidR="00A94A93">
              <w:rPr>
                <w:noProof/>
                <w:webHidden/>
              </w:rPr>
              <w:fldChar w:fldCharType="end"/>
            </w:r>
          </w:hyperlink>
        </w:p>
        <w:p w14:paraId="449E8B62" w14:textId="1980862C"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1" w:history="1">
            <w:r w:rsidR="00A94A93" w:rsidRPr="00FA23C1">
              <w:rPr>
                <w:rStyle w:val="Hipervnculo"/>
                <w:rFonts w:cs="Arial"/>
                <w:noProof/>
              </w:rPr>
              <w:t>3.3.</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Diagrama de clases</w:t>
            </w:r>
            <w:r w:rsidR="00A94A93">
              <w:rPr>
                <w:noProof/>
                <w:webHidden/>
              </w:rPr>
              <w:tab/>
            </w:r>
            <w:r w:rsidR="00A94A93">
              <w:rPr>
                <w:noProof/>
                <w:webHidden/>
              </w:rPr>
              <w:fldChar w:fldCharType="begin"/>
            </w:r>
            <w:r w:rsidR="00A94A93">
              <w:rPr>
                <w:noProof/>
                <w:webHidden/>
              </w:rPr>
              <w:instrText xml:space="preserve"> PAGEREF _Toc172915031 \h </w:instrText>
            </w:r>
            <w:r w:rsidR="00A94A93">
              <w:rPr>
                <w:noProof/>
                <w:webHidden/>
              </w:rPr>
            </w:r>
            <w:r w:rsidR="00A94A93">
              <w:rPr>
                <w:noProof/>
                <w:webHidden/>
              </w:rPr>
              <w:fldChar w:fldCharType="separate"/>
            </w:r>
            <w:r w:rsidR="00A94A93">
              <w:rPr>
                <w:noProof/>
                <w:webHidden/>
              </w:rPr>
              <w:t>23</w:t>
            </w:r>
            <w:r w:rsidR="00A94A93">
              <w:rPr>
                <w:noProof/>
                <w:webHidden/>
              </w:rPr>
              <w:fldChar w:fldCharType="end"/>
            </w:r>
          </w:hyperlink>
        </w:p>
        <w:p w14:paraId="11560C7D" w14:textId="698CEB84"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2" w:history="1">
            <w:r w:rsidR="00A94A93" w:rsidRPr="00FA23C1">
              <w:rPr>
                <w:rStyle w:val="Hipervnculo"/>
                <w:rFonts w:cs="Arial"/>
                <w:noProof/>
              </w:rPr>
              <w:t>3.4.</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Diagrama relacional</w:t>
            </w:r>
            <w:r w:rsidR="00A94A93">
              <w:rPr>
                <w:noProof/>
                <w:webHidden/>
              </w:rPr>
              <w:tab/>
            </w:r>
            <w:r w:rsidR="00A94A93">
              <w:rPr>
                <w:noProof/>
                <w:webHidden/>
              </w:rPr>
              <w:fldChar w:fldCharType="begin"/>
            </w:r>
            <w:r w:rsidR="00A94A93">
              <w:rPr>
                <w:noProof/>
                <w:webHidden/>
              </w:rPr>
              <w:instrText xml:space="preserve"> PAGEREF _Toc172915032 \h </w:instrText>
            </w:r>
            <w:r w:rsidR="00A94A93">
              <w:rPr>
                <w:noProof/>
                <w:webHidden/>
              </w:rPr>
            </w:r>
            <w:r w:rsidR="00A94A93">
              <w:rPr>
                <w:noProof/>
                <w:webHidden/>
              </w:rPr>
              <w:fldChar w:fldCharType="separate"/>
            </w:r>
            <w:r w:rsidR="00A94A93">
              <w:rPr>
                <w:noProof/>
                <w:webHidden/>
              </w:rPr>
              <w:t>23</w:t>
            </w:r>
            <w:r w:rsidR="00A94A93">
              <w:rPr>
                <w:noProof/>
                <w:webHidden/>
              </w:rPr>
              <w:fldChar w:fldCharType="end"/>
            </w:r>
          </w:hyperlink>
        </w:p>
        <w:p w14:paraId="2D29E1BE" w14:textId="2B971CA9"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3" w:history="1">
            <w:r w:rsidR="00A94A93" w:rsidRPr="00FA23C1">
              <w:rPr>
                <w:rStyle w:val="Hipervnculo"/>
                <w:rFonts w:cs="Arial"/>
                <w:noProof/>
              </w:rPr>
              <w:t>3.5.</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Arquitectura del sistema</w:t>
            </w:r>
            <w:r w:rsidR="00A94A93">
              <w:rPr>
                <w:noProof/>
                <w:webHidden/>
              </w:rPr>
              <w:tab/>
            </w:r>
            <w:r w:rsidR="00A94A93">
              <w:rPr>
                <w:noProof/>
                <w:webHidden/>
              </w:rPr>
              <w:fldChar w:fldCharType="begin"/>
            </w:r>
            <w:r w:rsidR="00A94A93">
              <w:rPr>
                <w:noProof/>
                <w:webHidden/>
              </w:rPr>
              <w:instrText xml:space="preserve"> PAGEREF _Toc172915033 \h </w:instrText>
            </w:r>
            <w:r w:rsidR="00A94A93">
              <w:rPr>
                <w:noProof/>
                <w:webHidden/>
              </w:rPr>
            </w:r>
            <w:r w:rsidR="00A94A93">
              <w:rPr>
                <w:noProof/>
                <w:webHidden/>
              </w:rPr>
              <w:fldChar w:fldCharType="separate"/>
            </w:r>
            <w:r w:rsidR="00A94A93">
              <w:rPr>
                <w:noProof/>
                <w:webHidden/>
              </w:rPr>
              <w:t>23</w:t>
            </w:r>
            <w:r w:rsidR="00A94A93">
              <w:rPr>
                <w:noProof/>
                <w:webHidden/>
              </w:rPr>
              <w:fldChar w:fldCharType="end"/>
            </w:r>
          </w:hyperlink>
        </w:p>
        <w:p w14:paraId="3AC5F0B1" w14:textId="7AF092E2"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4" w:history="1">
            <w:r w:rsidR="00A94A93" w:rsidRPr="00FA23C1">
              <w:rPr>
                <w:rStyle w:val="Hipervnculo"/>
                <w:rFonts w:cs="Arial"/>
                <w:noProof/>
              </w:rPr>
              <w:t>3.6.</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Diagrama de secuencias</w:t>
            </w:r>
            <w:r w:rsidR="00A94A93">
              <w:rPr>
                <w:noProof/>
                <w:webHidden/>
              </w:rPr>
              <w:tab/>
            </w:r>
            <w:r w:rsidR="00A94A93">
              <w:rPr>
                <w:noProof/>
                <w:webHidden/>
              </w:rPr>
              <w:fldChar w:fldCharType="begin"/>
            </w:r>
            <w:r w:rsidR="00A94A93">
              <w:rPr>
                <w:noProof/>
                <w:webHidden/>
              </w:rPr>
              <w:instrText xml:space="preserve"> PAGEREF _Toc172915034 \h </w:instrText>
            </w:r>
            <w:r w:rsidR="00A94A93">
              <w:rPr>
                <w:noProof/>
                <w:webHidden/>
              </w:rPr>
            </w:r>
            <w:r w:rsidR="00A94A93">
              <w:rPr>
                <w:noProof/>
                <w:webHidden/>
              </w:rPr>
              <w:fldChar w:fldCharType="separate"/>
            </w:r>
            <w:r w:rsidR="00A94A93">
              <w:rPr>
                <w:noProof/>
                <w:webHidden/>
              </w:rPr>
              <w:t>23</w:t>
            </w:r>
            <w:r w:rsidR="00A94A93">
              <w:rPr>
                <w:noProof/>
                <w:webHidden/>
              </w:rPr>
              <w:fldChar w:fldCharType="end"/>
            </w:r>
          </w:hyperlink>
        </w:p>
        <w:p w14:paraId="56AF98C1" w14:textId="52A9446B"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5" w:history="1">
            <w:r w:rsidR="00A94A93" w:rsidRPr="00FA23C1">
              <w:rPr>
                <w:rStyle w:val="Hipervnculo"/>
                <w:rFonts w:cs="Arial"/>
                <w:noProof/>
              </w:rPr>
              <w:t>3.7.</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Diagrama de componentes</w:t>
            </w:r>
            <w:r w:rsidR="00A94A93">
              <w:rPr>
                <w:noProof/>
                <w:webHidden/>
              </w:rPr>
              <w:tab/>
            </w:r>
            <w:r w:rsidR="00A94A93">
              <w:rPr>
                <w:noProof/>
                <w:webHidden/>
              </w:rPr>
              <w:fldChar w:fldCharType="begin"/>
            </w:r>
            <w:r w:rsidR="00A94A93">
              <w:rPr>
                <w:noProof/>
                <w:webHidden/>
              </w:rPr>
              <w:instrText xml:space="preserve"> PAGEREF _Toc172915035 \h </w:instrText>
            </w:r>
            <w:r w:rsidR="00A94A93">
              <w:rPr>
                <w:noProof/>
                <w:webHidden/>
              </w:rPr>
            </w:r>
            <w:r w:rsidR="00A94A93">
              <w:rPr>
                <w:noProof/>
                <w:webHidden/>
              </w:rPr>
              <w:fldChar w:fldCharType="separate"/>
            </w:r>
            <w:r w:rsidR="00A94A93">
              <w:rPr>
                <w:noProof/>
                <w:webHidden/>
              </w:rPr>
              <w:t>23</w:t>
            </w:r>
            <w:r w:rsidR="00A94A93">
              <w:rPr>
                <w:noProof/>
                <w:webHidden/>
              </w:rPr>
              <w:fldChar w:fldCharType="end"/>
            </w:r>
          </w:hyperlink>
        </w:p>
        <w:p w14:paraId="298417E1" w14:textId="5AE48150"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6" w:history="1">
            <w:r w:rsidR="00A94A93" w:rsidRPr="00FA23C1">
              <w:rPr>
                <w:rStyle w:val="Hipervnculo"/>
                <w:rFonts w:cs="Arial"/>
                <w:noProof/>
              </w:rPr>
              <w:t>3.8.</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Pruebas de calidad</w:t>
            </w:r>
            <w:r w:rsidR="00A94A93">
              <w:rPr>
                <w:noProof/>
                <w:webHidden/>
              </w:rPr>
              <w:tab/>
            </w:r>
            <w:r w:rsidR="00A94A93">
              <w:rPr>
                <w:noProof/>
                <w:webHidden/>
              </w:rPr>
              <w:fldChar w:fldCharType="begin"/>
            </w:r>
            <w:r w:rsidR="00A94A93">
              <w:rPr>
                <w:noProof/>
                <w:webHidden/>
              </w:rPr>
              <w:instrText xml:space="preserve"> PAGEREF _Toc172915036 \h </w:instrText>
            </w:r>
            <w:r w:rsidR="00A94A93">
              <w:rPr>
                <w:noProof/>
                <w:webHidden/>
              </w:rPr>
            </w:r>
            <w:r w:rsidR="00A94A93">
              <w:rPr>
                <w:noProof/>
                <w:webHidden/>
              </w:rPr>
              <w:fldChar w:fldCharType="separate"/>
            </w:r>
            <w:r w:rsidR="00A94A93">
              <w:rPr>
                <w:noProof/>
                <w:webHidden/>
              </w:rPr>
              <w:t>23</w:t>
            </w:r>
            <w:r w:rsidR="00A94A93">
              <w:rPr>
                <w:noProof/>
                <w:webHidden/>
              </w:rPr>
              <w:fldChar w:fldCharType="end"/>
            </w:r>
          </w:hyperlink>
        </w:p>
        <w:p w14:paraId="4B94DE91" w14:textId="3D04262C"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7" w:history="1">
            <w:r w:rsidR="00A94A93" w:rsidRPr="00FA23C1">
              <w:rPr>
                <w:rStyle w:val="Hipervnculo"/>
                <w:rFonts w:cs="Arial"/>
                <w:noProof/>
              </w:rPr>
              <w:t>3.9.</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Documentación de la prueba del prototipo</w:t>
            </w:r>
            <w:r w:rsidR="00A94A93">
              <w:rPr>
                <w:noProof/>
                <w:webHidden/>
              </w:rPr>
              <w:tab/>
            </w:r>
            <w:r w:rsidR="00A94A93">
              <w:rPr>
                <w:noProof/>
                <w:webHidden/>
              </w:rPr>
              <w:fldChar w:fldCharType="begin"/>
            </w:r>
            <w:r w:rsidR="00A94A93">
              <w:rPr>
                <w:noProof/>
                <w:webHidden/>
              </w:rPr>
              <w:instrText xml:space="preserve"> PAGEREF _Toc172915037 \h </w:instrText>
            </w:r>
            <w:r w:rsidR="00A94A93">
              <w:rPr>
                <w:noProof/>
                <w:webHidden/>
              </w:rPr>
            </w:r>
            <w:r w:rsidR="00A94A93">
              <w:rPr>
                <w:noProof/>
                <w:webHidden/>
              </w:rPr>
              <w:fldChar w:fldCharType="separate"/>
            </w:r>
            <w:r w:rsidR="00A94A93">
              <w:rPr>
                <w:noProof/>
                <w:webHidden/>
              </w:rPr>
              <w:t>24</w:t>
            </w:r>
            <w:r w:rsidR="00A94A93">
              <w:rPr>
                <w:noProof/>
                <w:webHidden/>
              </w:rPr>
              <w:fldChar w:fldCharType="end"/>
            </w:r>
          </w:hyperlink>
        </w:p>
        <w:p w14:paraId="292B33A0" w14:textId="0A07911C" w:rsidR="00A94A93"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8" w:history="1">
            <w:r w:rsidR="00A94A93" w:rsidRPr="00FA23C1">
              <w:rPr>
                <w:rStyle w:val="Hipervnculo"/>
                <w:rFonts w:cs="Arial"/>
                <w:noProof/>
              </w:rPr>
              <w:t>3.10.</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Resultados esperados</w:t>
            </w:r>
            <w:r w:rsidR="00A94A93">
              <w:rPr>
                <w:noProof/>
                <w:webHidden/>
              </w:rPr>
              <w:tab/>
            </w:r>
            <w:r w:rsidR="00A94A93">
              <w:rPr>
                <w:noProof/>
                <w:webHidden/>
              </w:rPr>
              <w:fldChar w:fldCharType="begin"/>
            </w:r>
            <w:r w:rsidR="00A94A93">
              <w:rPr>
                <w:noProof/>
                <w:webHidden/>
              </w:rPr>
              <w:instrText xml:space="preserve"> PAGEREF _Toc172915038 \h </w:instrText>
            </w:r>
            <w:r w:rsidR="00A94A93">
              <w:rPr>
                <w:noProof/>
                <w:webHidden/>
              </w:rPr>
            </w:r>
            <w:r w:rsidR="00A94A93">
              <w:rPr>
                <w:noProof/>
                <w:webHidden/>
              </w:rPr>
              <w:fldChar w:fldCharType="separate"/>
            </w:r>
            <w:r w:rsidR="00A94A93">
              <w:rPr>
                <w:noProof/>
                <w:webHidden/>
              </w:rPr>
              <w:t>24</w:t>
            </w:r>
            <w:r w:rsidR="00A94A93">
              <w:rPr>
                <w:noProof/>
                <w:webHidden/>
              </w:rPr>
              <w:fldChar w:fldCharType="end"/>
            </w:r>
          </w:hyperlink>
        </w:p>
        <w:p w14:paraId="79683785" w14:textId="73CEC4FB" w:rsidR="00A94A93"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5039" w:history="1">
            <w:r w:rsidR="00A94A93" w:rsidRPr="00FA23C1">
              <w:rPr>
                <w:rStyle w:val="Hipervnculo"/>
                <w:rFonts w:cs="Arial"/>
                <w:noProof/>
              </w:rPr>
              <w:t>CAPÍTULO 4 CONCLUSIONES Y RECOMENDACIONES</w:t>
            </w:r>
            <w:r w:rsidR="00A94A93">
              <w:rPr>
                <w:noProof/>
                <w:webHidden/>
              </w:rPr>
              <w:tab/>
            </w:r>
            <w:r w:rsidR="00A94A93">
              <w:rPr>
                <w:noProof/>
                <w:webHidden/>
              </w:rPr>
              <w:fldChar w:fldCharType="begin"/>
            </w:r>
            <w:r w:rsidR="00A94A93">
              <w:rPr>
                <w:noProof/>
                <w:webHidden/>
              </w:rPr>
              <w:instrText xml:space="preserve"> PAGEREF _Toc172915039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2E26E493" w14:textId="58F0DA3F"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40" w:history="1">
            <w:r w:rsidR="00A94A93" w:rsidRPr="00FA23C1">
              <w:rPr>
                <w:rStyle w:val="Hipervnculo"/>
                <w:rFonts w:cs="Arial"/>
                <w:noProof/>
              </w:rPr>
              <w:t>4.1.</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Conclusiones</w:t>
            </w:r>
            <w:r w:rsidR="00A94A93">
              <w:rPr>
                <w:noProof/>
                <w:webHidden/>
              </w:rPr>
              <w:tab/>
            </w:r>
            <w:r w:rsidR="00A94A93">
              <w:rPr>
                <w:noProof/>
                <w:webHidden/>
              </w:rPr>
              <w:fldChar w:fldCharType="begin"/>
            </w:r>
            <w:r w:rsidR="00A94A93">
              <w:rPr>
                <w:noProof/>
                <w:webHidden/>
              </w:rPr>
              <w:instrText xml:space="preserve"> PAGEREF _Toc172915040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251BAD9A" w14:textId="26B1F6CB" w:rsidR="00A94A93"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41" w:history="1">
            <w:r w:rsidR="00A94A93" w:rsidRPr="00FA23C1">
              <w:rPr>
                <w:rStyle w:val="Hipervnculo"/>
                <w:rFonts w:cs="Arial"/>
                <w:noProof/>
              </w:rPr>
              <w:t>4.2.</w:t>
            </w:r>
            <w:r w:rsidR="00A94A93">
              <w:rPr>
                <w:rFonts w:asciiTheme="minorHAnsi" w:eastAsiaTheme="minorEastAsia" w:hAnsiTheme="minorHAnsi" w:cstheme="minorBidi"/>
                <w:b w:val="0"/>
                <w:bCs w:val="0"/>
                <w:smallCaps w:val="0"/>
                <w:noProof/>
                <w:kern w:val="2"/>
                <w:sz w:val="22"/>
                <w:lang w:eastAsia="es-BO"/>
                <w14:ligatures w14:val="standardContextual"/>
              </w:rPr>
              <w:tab/>
            </w:r>
            <w:r w:rsidR="00A94A93" w:rsidRPr="00FA23C1">
              <w:rPr>
                <w:rStyle w:val="Hipervnculo"/>
                <w:rFonts w:cs="Arial"/>
                <w:noProof/>
              </w:rPr>
              <w:t>Recomendaciones</w:t>
            </w:r>
            <w:r w:rsidR="00A94A93">
              <w:rPr>
                <w:noProof/>
                <w:webHidden/>
              </w:rPr>
              <w:tab/>
            </w:r>
            <w:r w:rsidR="00A94A93">
              <w:rPr>
                <w:noProof/>
                <w:webHidden/>
              </w:rPr>
              <w:fldChar w:fldCharType="begin"/>
            </w:r>
            <w:r w:rsidR="00A94A93">
              <w:rPr>
                <w:noProof/>
                <w:webHidden/>
              </w:rPr>
              <w:instrText xml:space="preserve"> PAGEREF _Toc172915041 \h </w:instrText>
            </w:r>
            <w:r w:rsidR="00A94A93">
              <w:rPr>
                <w:noProof/>
                <w:webHidden/>
              </w:rPr>
            </w:r>
            <w:r w:rsidR="00A94A93">
              <w:rPr>
                <w:noProof/>
                <w:webHidden/>
              </w:rPr>
              <w:fldChar w:fldCharType="separate"/>
            </w:r>
            <w:r w:rsidR="00A94A93">
              <w:rPr>
                <w:noProof/>
                <w:webHidden/>
              </w:rPr>
              <w:t>11</w:t>
            </w:r>
            <w:r w:rsidR="00A94A93">
              <w:rPr>
                <w:noProof/>
                <w:webHidden/>
              </w:rPr>
              <w:fldChar w:fldCharType="end"/>
            </w:r>
          </w:hyperlink>
        </w:p>
        <w:p w14:paraId="31DFAA63" w14:textId="4D4FA7F6" w:rsidR="00A94A93"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5042" w:history="1">
            <w:r w:rsidR="00A94A93" w:rsidRPr="00FA23C1">
              <w:rPr>
                <w:rStyle w:val="Hipervnculo"/>
                <w:noProof/>
              </w:rPr>
              <w:t>Bibliografía</w:t>
            </w:r>
            <w:r w:rsidR="00A94A93">
              <w:rPr>
                <w:noProof/>
                <w:webHidden/>
              </w:rPr>
              <w:tab/>
            </w:r>
            <w:r w:rsidR="00A94A93">
              <w:rPr>
                <w:noProof/>
                <w:webHidden/>
              </w:rPr>
              <w:fldChar w:fldCharType="begin"/>
            </w:r>
            <w:r w:rsidR="00A94A93">
              <w:rPr>
                <w:noProof/>
                <w:webHidden/>
              </w:rPr>
              <w:instrText xml:space="preserve"> PAGEREF _Toc172915042 \h </w:instrText>
            </w:r>
            <w:r w:rsidR="00A94A93">
              <w:rPr>
                <w:noProof/>
                <w:webHidden/>
              </w:rPr>
            </w:r>
            <w:r w:rsidR="00A94A93">
              <w:rPr>
                <w:noProof/>
                <w:webHidden/>
              </w:rPr>
              <w:fldChar w:fldCharType="separate"/>
            </w:r>
            <w:r w:rsidR="00A94A93">
              <w:rPr>
                <w:noProof/>
                <w:webHidden/>
              </w:rPr>
              <w:t>12</w:t>
            </w:r>
            <w:r w:rsidR="00A94A93">
              <w:rPr>
                <w:noProof/>
                <w:webHidden/>
              </w:rPr>
              <w:fldChar w:fldCharType="end"/>
            </w:r>
          </w:hyperlink>
        </w:p>
        <w:p w14:paraId="7A73238B" w14:textId="6C986FB4"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241B8B">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241B8B">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241B8B">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2914950"/>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2914951"/>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2914952"/>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C56944" w:rsidRDefault="005436DE" w:rsidP="00F823EF">
      <w:pPr>
        <w:pStyle w:val="Ttulo2"/>
        <w:numPr>
          <w:ilvl w:val="2"/>
          <w:numId w:val="2"/>
        </w:numPr>
        <w:spacing w:before="240" w:after="240" w:line="360" w:lineRule="auto"/>
        <w:rPr>
          <w:rFonts w:cs="Arial"/>
        </w:rPr>
      </w:pPr>
      <w:bookmarkStart w:id="7" w:name="_Toc172914953"/>
      <w:r w:rsidRPr="00C56944">
        <w:rPr>
          <w:rFonts w:cs="Arial"/>
        </w:rPr>
        <w:lastRenderedPageBreak/>
        <w:t>Justificación</w:t>
      </w:r>
      <w:bookmarkEnd w:id="7"/>
      <w:r w:rsidRPr="00C56944">
        <w:rPr>
          <w:rFonts w:cs="Arial"/>
        </w:rPr>
        <w:t xml:space="preserve"> </w:t>
      </w:r>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2914954"/>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722CFE99">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2914955"/>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2914956"/>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2914957"/>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2914958"/>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72914959"/>
      <w:bookmarkStart w:id="21" w:name="_Toc1383168"/>
      <w:r w:rsidRPr="00C56944">
        <w:rPr>
          <w:rFonts w:ascii="Arial" w:hAnsi="Arial" w:cs="Arial"/>
        </w:rPr>
        <w:lastRenderedPageBreak/>
        <w:t>Límites</w:t>
      </w:r>
      <w:bookmarkEnd w:id="20"/>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2914960"/>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2914961"/>
      <w:bookmarkEnd w:id="21"/>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2914962"/>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241B8B">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241B8B">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2914963"/>
      <w:r w:rsidR="00EC7937" w:rsidRPr="00C56944">
        <w:rPr>
          <w:rFonts w:cs="Arial"/>
        </w:rPr>
        <w:t>Marco Teórico Conceptual</w:t>
      </w:r>
      <w:bookmarkStart w:id="27" w:name="_Toc1383170"/>
      <w:bookmarkEnd w:id="25"/>
      <w:bookmarkEnd w:id="26"/>
    </w:p>
    <w:p w14:paraId="63656CF0" w14:textId="385515B7"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2914964"/>
      <w:r w:rsidRPr="00C56944">
        <w:rPr>
          <w:rFonts w:cs="Arial"/>
        </w:rPr>
        <w:t>Introducción al Cableado Estructurado</w:t>
      </w:r>
      <w:bookmarkEnd w:id="28"/>
    </w:p>
    <w:p w14:paraId="1A07E355" w14:textId="4630631B" w:rsidR="00FD2B9B" w:rsidRPr="00C56944" w:rsidRDefault="00FD2B9B" w:rsidP="00FA60D5">
      <w:pPr>
        <w:spacing w:before="240" w:after="240" w:line="360" w:lineRule="auto"/>
        <w:rPr>
          <w:rFonts w:ascii="Arial" w:hAnsi="Arial" w:cs="Arial"/>
          <w:sz w:val="22"/>
        </w:rPr>
      </w:pPr>
      <w:r w:rsidRPr="00FD2B9B">
        <w:rPr>
          <w:rFonts w:ascii="Arial" w:hAnsi="Arial" w:cs="Arial"/>
          <w:sz w:val="22"/>
        </w:rPr>
        <w:t xml:space="preserve">El cableado estructurado se refiere a un sistema integral de cables y componentes asociados que proporciona una infraestructura de telecomunicaciones completa en un edificio o campus. Este sistema está diseñado para soportar una variedad de aplicaciones, incluyendo datos, voz, video y sistemas de control, y se caracteriza por su flexibilidad y capacidad de adaptación a futuras tecnologías. Según </w:t>
      </w:r>
      <w:proofErr w:type="spellStart"/>
      <w:r w:rsidRPr="00FD2B9B">
        <w:rPr>
          <w:rFonts w:ascii="Arial" w:hAnsi="Arial" w:cs="Arial"/>
          <w:sz w:val="22"/>
        </w:rPr>
        <w:t>Oliviero</w:t>
      </w:r>
      <w:proofErr w:type="spellEnd"/>
      <w:r w:rsidRPr="00FD2B9B">
        <w:rPr>
          <w:rFonts w:ascii="Arial" w:hAnsi="Arial" w:cs="Arial"/>
          <w:sz w:val="22"/>
        </w:rPr>
        <w:t xml:space="preserve"> y Woodward (2014), el cableado estructurado mejora la organización y eficiencia de la red, al estar basado en la estandarización de sus componentes y la configuración de su diseño. Esto permite una instalación ordenada y eficiente. Los componentes principales incluyen cables de par trenzado, cables de fibra óptica, paneles de parcheo y conectores modulares, que trabajan juntos para proporcionar un sistema cohesionado y fácil de gestionar</w:t>
      </w:r>
    </w:p>
    <w:p w14:paraId="7F80A76F" w14:textId="14D1632D" w:rsidR="00FA60D5" w:rsidRPr="00C56944" w:rsidRDefault="00FA60D5" w:rsidP="00FA25B3">
      <w:pPr>
        <w:pStyle w:val="Ttulo3"/>
        <w:numPr>
          <w:ilvl w:val="2"/>
          <w:numId w:val="2"/>
        </w:numPr>
        <w:spacing w:before="240" w:after="240" w:line="360" w:lineRule="auto"/>
        <w:rPr>
          <w:rFonts w:ascii="Arial" w:hAnsi="Arial" w:cs="Arial"/>
        </w:rPr>
      </w:pPr>
      <w:bookmarkStart w:id="29" w:name="_Toc172914966"/>
      <w:bookmarkStart w:id="30" w:name="_Hlk172835288"/>
      <w:r w:rsidRPr="00C56944">
        <w:rPr>
          <w:rFonts w:ascii="Arial" w:hAnsi="Arial" w:cs="Arial"/>
        </w:rPr>
        <w:t>Historia y Evolución del Cableado Estructurado</w:t>
      </w:r>
      <w:bookmarkEnd w:id="29"/>
    </w:p>
    <w:bookmarkEnd w:id="30"/>
    <w:p w14:paraId="256CB1B1" w14:textId="11235998" w:rsidR="00FD2B9B" w:rsidRPr="00C56944" w:rsidRDefault="00FD2B9B" w:rsidP="00FA25B3">
      <w:pPr>
        <w:spacing w:before="240" w:after="240" w:line="360" w:lineRule="auto"/>
        <w:rPr>
          <w:rFonts w:ascii="Arial" w:hAnsi="Arial" w:cs="Arial"/>
          <w:sz w:val="22"/>
        </w:rPr>
      </w:pPr>
      <w:r w:rsidRPr="00FD2B9B">
        <w:rPr>
          <w:rFonts w:ascii="Arial" w:hAnsi="Arial" w:cs="Arial"/>
          <w:sz w:val="22"/>
        </w:rPr>
        <w:t>La evolución del cableado estructurado comenzó en la década de 1980, cuando las empresas reconocieron la necesidad de una infraestructura de telecomunicaciones más organizada y eficiente. Antes de esto, el cableado en instalaciones comerciales se realizaba de manera desordenada, resultando en problemas frecuentes de gestión y mantenimiento. La creciente demanda de redes de comunicación más eficientes llevó a la creación de normas y estándares como el TIA/EIA-568 en 1991. Estas normas establecieron directrices claras para la instalación y gestión de sistemas de cableado, permitiendo una mayor eficiencia y fiabilidad en las redes de comunicación. BICSI (2018) señala que la introducción de estas normativas fue un hito crucial en la historia del cableado estructurado, promoviendo la estandarización y la interoperabilidad entre diferentes equipos y proveedores</w:t>
      </w:r>
      <w:r>
        <w:rPr>
          <w:rFonts w:ascii="Arial" w:hAnsi="Arial" w:cs="Arial"/>
          <w:sz w:val="22"/>
        </w:rPr>
        <w:t>.</w:t>
      </w:r>
    </w:p>
    <w:p w14:paraId="0B1C8758" w14:textId="1587F3C5" w:rsidR="00FA60D5" w:rsidRPr="00C56944" w:rsidRDefault="00FA25B3" w:rsidP="00FA25B3">
      <w:pPr>
        <w:pStyle w:val="Ttulo3"/>
        <w:numPr>
          <w:ilvl w:val="2"/>
          <w:numId w:val="2"/>
        </w:numPr>
        <w:spacing w:before="240" w:after="240" w:line="360" w:lineRule="auto"/>
        <w:rPr>
          <w:rFonts w:ascii="Arial" w:hAnsi="Arial" w:cs="Arial"/>
        </w:rPr>
      </w:pPr>
      <w:bookmarkStart w:id="31" w:name="_Toc172914967"/>
      <w:r w:rsidRPr="00C56944">
        <w:rPr>
          <w:rFonts w:ascii="Arial" w:hAnsi="Arial" w:cs="Arial"/>
        </w:rPr>
        <w:lastRenderedPageBreak/>
        <w:t>Imp</w:t>
      </w:r>
      <w:r w:rsidR="00FA60D5" w:rsidRPr="00C56944">
        <w:rPr>
          <w:rFonts w:ascii="Arial" w:hAnsi="Arial" w:cs="Arial"/>
        </w:rPr>
        <w:t>ortancia del Cableado Estructurado en Infraestructuras Comerciales Modernas</w:t>
      </w:r>
      <w:bookmarkEnd w:id="31"/>
    </w:p>
    <w:p w14:paraId="1E73C240" w14:textId="24191AFC" w:rsidR="00FD2B9B" w:rsidRPr="00C56944" w:rsidRDefault="00FD2B9B" w:rsidP="00FA25B3">
      <w:pPr>
        <w:spacing w:before="240" w:after="240" w:line="360" w:lineRule="auto"/>
        <w:rPr>
          <w:rFonts w:ascii="Arial" w:hAnsi="Arial" w:cs="Arial"/>
          <w:sz w:val="22"/>
        </w:rPr>
      </w:pPr>
      <w:r w:rsidRPr="00FD2B9B">
        <w:rPr>
          <w:rFonts w:ascii="Arial" w:hAnsi="Arial" w:cs="Arial"/>
          <w:sz w:val="22"/>
        </w:rPr>
        <w:t>El cableado estructurado es esencial en las infraestructuras comerciales modernas debido a su capacidad para soportar diversas aplicaciones de telecomunicaciones y su contribución a la eficiencia operativa. Un sistema de cableado estructurado bien diseñado no solo facilita la administración de la red, sino que también reduce los costos de mantenimiento y mejora la flexibilidad para futuras expansiones y actualizaciones tecnológicas. Clark y Brooks (2000) afirman que el cumplimiento de estándares internacionales en el cableado estructurado garantiza la compatibilidad y el rendimiento, permitiendo la integración eficiente y segura de nuevas tecnologías. Este enfoque asegura que las redes comerciales sean robustas, escalables y capaces de adaptarse a las demandas cambiantes del mercado</w:t>
      </w:r>
      <w:r>
        <w:rPr>
          <w:rFonts w:ascii="Arial" w:hAnsi="Arial" w:cs="Arial"/>
          <w:sz w:val="22"/>
        </w:rPr>
        <w:t>.</w:t>
      </w:r>
    </w:p>
    <w:p w14:paraId="267A4306" w14:textId="0E4A6418" w:rsidR="00FA25B3" w:rsidRPr="00C56944" w:rsidRDefault="00FA25B3" w:rsidP="00FA25B3">
      <w:pPr>
        <w:pStyle w:val="Ttulo2"/>
        <w:numPr>
          <w:ilvl w:val="1"/>
          <w:numId w:val="2"/>
        </w:numPr>
        <w:tabs>
          <w:tab w:val="num" w:pos="360"/>
        </w:tabs>
        <w:spacing w:before="240" w:after="240" w:line="360" w:lineRule="auto"/>
        <w:rPr>
          <w:rFonts w:cs="Arial"/>
        </w:rPr>
      </w:pPr>
      <w:bookmarkStart w:id="32" w:name="_Toc172914968"/>
      <w:r w:rsidRPr="00C56944">
        <w:rPr>
          <w:rFonts w:cs="Arial"/>
        </w:rPr>
        <w:t>Normativas y Estándares de Cableado Estructurado</w:t>
      </w:r>
      <w:bookmarkEnd w:id="32"/>
    </w:p>
    <w:p w14:paraId="26CB22B0" w14:textId="64061115" w:rsidR="00FA60D5" w:rsidRPr="00C56944" w:rsidRDefault="00FA60D5" w:rsidP="00FA25B3">
      <w:pPr>
        <w:pStyle w:val="Ttulo3"/>
        <w:numPr>
          <w:ilvl w:val="2"/>
          <w:numId w:val="2"/>
        </w:numPr>
        <w:spacing w:before="240" w:after="240" w:line="360" w:lineRule="auto"/>
        <w:rPr>
          <w:rFonts w:ascii="Arial" w:hAnsi="Arial" w:cs="Arial"/>
        </w:rPr>
      </w:pPr>
      <w:bookmarkStart w:id="33" w:name="_Toc172914969"/>
      <w:r w:rsidRPr="00C56944">
        <w:rPr>
          <w:rFonts w:ascii="Arial" w:hAnsi="Arial" w:cs="Arial"/>
        </w:rPr>
        <w:t>Normas Internacionales (ISO/IEC 11801, ANSI/TIA-568)</w:t>
      </w:r>
      <w:bookmarkEnd w:id="33"/>
    </w:p>
    <w:p w14:paraId="59FE937A"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Las normas internacionales como el ISO/IEC 11801 y el ANSI/TIA-568 establecen los requisitos técnicos para el diseño, instalación y verificación del cableado estructurado. Estas normas aseguran que los sistemas de cableado cumplan con los criterios de rendimiento y sean compatibles con los equipos de diferentes fabricantes. Smith (2017) menciona que el ISO/IEC 11801 define los parámetros de rendimiento para los componentes del sistema de cableado, asegurando que soporten velocidades de transmisión de datos necesarias para aplicaciones modernas. Por otro lado, el ANSI/TIA-568 establece especificaciones para la instalación y prueba del cableado, garantizando que los sistemas instalados funcionen de manera óptima.</w:t>
      </w:r>
    </w:p>
    <w:p w14:paraId="166C8B7C" w14:textId="50120333" w:rsidR="00FA60D5" w:rsidRPr="00C56944" w:rsidRDefault="00FA60D5" w:rsidP="00FA25B3">
      <w:pPr>
        <w:pStyle w:val="Ttulo3"/>
        <w:numPr>
          <w:ilvl w:val="2"/>
          <w:numId w:val="2"/>
        </w:numPr>
        <w:spacing w:before="240" w:after="240" w:line="360" w:lineRule="auto"/>
        <w:rPr>
          <w:rFonts w:ascii="Arial" w:hAnsi="Arial" w:cs="Arial"/>
        </w:rPr>
      </w:pPr>
      <w:bookmarkStart w:id="34" w:name="_Toc172914970"/>
      <w:r w:rsidRPr="00C56944">
        <w:rPr>
          <w:rFonts w:ascii="Arial" w:hAnsi="Arial" w:cs="Arial"/>
        </w:rPr>
        <w:t>Recomendaciones de la BICSI</w:t>
      </w:r>
      <w:bookmarkEnd w:id="34"/>
    </w:p>
    <w:p w14:paraId="5D2FD78E"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La BICSI (</w:t>
      </w:r>
      <w:proofErr w:type="spellStart"/>
      <w:r w:rsidRPr="00C56944">
        <w:rPr>
          <w:rFonts w:ascii="Arial" w:hAnsi="Arial" w:cs="Arial"/>
          <w:sz w:val="22"/>
        </w:rPr>
        <w:t>Building</w:t>
      </w:r>
      <w:proofErr w:type="spellEnd"/>
      <w:r w:rsidRPr="00C56944">
        <w:rPr>
          <w:rFonts w:ascii="Arial" w:hAnsi="Arial" w:cs="Arial"/>
          <w:sz w:val="22"/>
        </w:rPr>
        <w:t xml:space="preserve"> </w:t>
      </w:r>
      <w:proofErr w:type="spellStart"/>
      <w:r w:rsidRPr="00C56944">
        <w:rPr>
          <w:rFonts w:ascii="Arial" w:hAnsi="Arial" w:cs="Arial"/>
          <w:sz w:val="22"/>
        </w:rPr>
        <w:t>Industry</w:t>
      </w:r>
      <w:proofErr w:type="spellEnd"/>
      <w:r w:rsidRPr="00C56944">
        <w:rPr>
          <w:rFonts w:ascii="Arial" w:hAnsi="Arial" w:cs="Arial"/>
          <w:sz w:val="22"/>
        </w:rPr>
        <w:t xml:space="preserve"> </w:t>
      </w:r>
      <w:proofErr w:type="spellStart"/>
      <w:r w:rsidRPr="00C56944">
        <w:rPr>
          <w:rFonts w:ascii="Arial" w:hAnsi="Arial" w:cs="Arial"/>
          <w:sz w:val="22"/>
        </w:rPr>
        <w:t>Consulting</w:t>
      </w:r>
      <w:proofErr w:type="spellEnd"/>
      <w:r w:rsidRPr="00C56944">
        <w:rPr>
          <w:rFonts w:ascii="Arial" w:hAnsi="Arial" w:cs="Arial"/>
          <w:sz w:val="22"/>
        </w:rPr>
        <w:t xml:space="preserve"> </w:t>
      </w:r>
      <w:proofErr w:type="spellStart"/>
      <w:r w:rsidRPr="00C56944">
        <w:rPr>
          <w:rFonts w:ascii="Arial" w:hAnsi="Arial" w:cs="Arial"/>
          <w:sz w:val="22"/>
        </w:rPr>
        <w:t>Service</w:t>
      </w:r>
      <w:proofErr w:type="spellEnd"/>
      <w:r w:rsidRPr="00C56944">
        <w:rPr>
          <w:rFonts w:ascii="Arial" w:hAnsi="Arial" w:cs="Arial"/>
          <w:sz w:val="22"/>
        </w:rPr>
        <w:t xml:space="preserve"> International) proporciona estándares y mejores prácticas para la instalación y gestión del cableado estructurado. Sus guías cubren todos los aspectos de la infraestructura de telecomunicaciones, desde el diseño y la instalación hasta la gestión y el mantenimiento. Davis (2017) señala que las </w:t>
      </w:r>
      <w:r w:rsidRPr="00C56944">
        <w:rPr>
          <w:rFonts w:ascii="Arial" w:hAnsi="Arial" w:cs="Arial"/>
          <w:sz w:val="22"/>
        </w:rPr>
        <w:lastRenderedPageBreak/>
        <w:t>recomendaciones de la BICSI son ampliamente reconocidas y utilizadas por profesionales de la industria para asegurar que las instalaciones de cableado cumplan con los más altos estándares de calidad y rendimiento.</w:t>
      </w:r>
    </w:p>
    <w:p w14:paraId="0F6D55AE" w14:textId="5998405F" w:rsidR="00FA60D5" w:rsidRPr="00C56944" w:rsidRDefault="00FA60D5" w:rsidP="00FA25B3">
      <w:pPr>
        <w:pStyle w:val="Ttulo3"/>
        <w:numPr>
          <w:ilvl w:val="2"/>
          <w:numId w:val="2"/>
        </w:numPr>
        <w:spacing w:before="240" w:after="240" w:line="360" w:lineRule="auto"/>
        <w:rPr>
          <w:rFonts w:ascii="Arial" w:hAnsi="Arial" w:cs="Arial"/>
        </w:rPr>
      </w:pPr>
      <w:bookmarkStart w:id="35" w:name="_Toc172914971"/>
      <w:r w:rsidRPr="00C56944">
        <w:rPr>
          <w:rFonts w:ascii="Arial" w:hAnsi="Arial" w:cs="Arial"/>
        </w:rPr>
        <w:t>Legislación y Regulaciones Locales Aplicables</w:t>
      </w:r>
      <w:bookmarkEnd w:id="35"/>
    </w:p>
    <w:p w14:paraId="707CA7AF"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En Bolivia, además de seguir las normas internacionales, es crucial cumplir con las regulaciones locales que aseguran que las instalaciones de cableado sean seguras y adecuadas para el entorno específico del país. Estas regulaciones pueden incluir requisitos específicos para la protección contra incendios, la gestión de residuos electrónicos y la eficiencia energética. Cumplir con estas normativas no solo es una cuestión de conformidad legal, sino que también contribuye a la sostenibilidad y seguridad de las infraestructuras de telecomunicaciones. Martínez (2018) enfatiza la importancia de estas normativas locales para garantizar una instalación segura y eficiente.</w:t>
      </w:r>
    </w:p>
    <w:p w14:paraId="3B3EB80B" w14:textId="5030DCCD" w:rsidR="00FA25B3" w:rsidRPr="00C56944" w:rsidRDefault="00FA25B3" w:rsidP="00FA25B3">
      <w:pPr>
        <w:pStyle w:val="Ttulo2"/>
        <w:numPr>
          <w:ilvl w:val="1"/>
          <w:numId w:val="2"/>
        </w:numPr>
        <w:tabs>
          <w:tab w:val="num" w:pos="360"/>
        </w:tabs>
        <w:spacing w:before="240" w:after="240" w:line="360" w:lineRule="auto"/>
        <w:rPr>
          <w:rFonts w:cs="Arial"/>
        </w:rPr>
      </w:pPr>
      <w:bookmarkStart w:id="36" w:name="_Toc172914972"/>
      <w:r w:rsidRPr="00C56944">
        <w:rPr>
          <w:rFonts w:cs="Arial"/>
        </w:rPr>
        <w:t>Metodologías de Diseño de Redes</w:t>
      </w:r>
      <w:bookmarkEnd w:id="36"/>
    </w:p>
    <w:p w14:paraId="3BD12636" w14:textId="5FA27B57" w:rsidR="00FA60D5" w:rsidRPr="00C56944" w:rsidRDefault="00FA60D5" w:rsidP="00FA25B3">
      <w:pPr>
        <w:pStyle w:val="Ttulo3"/>
        <w:numPr>
          <w:ilvl w:val="2"/>
          <w:numId w:val="2"/>
        </w:numPr>
        <w:spacing w:before="240" w:after="240" w:line="360" w:lineRule="auto"/>
        <w:rPr>
          <w:rFonts w:ascii="Arial" w:hAnsi="Arial" w:cs="Arial"/>
        </w:rPr>
      </w:pPr>
      <w:bookmarkStart w:id="37" w:name="_Toc172914973"/>
      <w:r w:rsidRPr="00C56944">
        <w:rPr>
          <w:rFonts w:ascii="Arial" w:hAnsi="Arial" w:cs="Arial"/>
        </w:rPr>
        <w:t>Enfoque Top-Down en el Diseño de Redes</w:t>
      </w:r>
      <w:bookmarkEnd w:id="37"/>
    </w:p>
    <w:p w14:paraId="61B3C1DA"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El enfoque top-</w:t>
      </w:r>
      <w:proofErr w:type="spellStart"/>
      <w:r w:rsidRPr="00C56944">
        <w:rPr>
          <w:rFonts w:ascii="Arial" w:hAnsi="Arial" w:cs="Arial"/>
          <w:sz w:val="22"/>
        </w:rPr>
        <w:t>down</w:t>
      </w:r>
      <w:proofErr w:type="spellEnd"/>
      <w:r w:rsidRPr="00C56944">
        <w:rPr>
          <w:rFonts w:ascii="Arial" w:hAnsi="Arial" w:cs="Arial"/>
          <w:sz w:val="22"/>
        </w:rPr>
        <w:t xml:space="preserve"> en el diseño de redes comienza con un análisis de los objetivos y necesidades empresariales. Esta metodología implica una evaluación de alto nivel de los requisitos de la organización antes de diseñar la infraestructura de red. Al entender primero las necesidades generales de la empresa, los diseñadores pueden crear una red que soporte eficazmente las aplicaciones y servicios requeridos. White (2021) menciona que este enfoque asegura que la red esté alineada con los objetivos estratégicos de la organización y pueda adaptarse a futuros cambios y expansiones.</w:t>
      </w:r>
    </w:p>
    <w:p w14:paraId="4820B90A" w14:textId="5AB30867" w:rsidR="00FA60D5" w:rsidRPr="00C56944" w:rsidRDefault="00FA60D5" w:rsidP="00D257E0">
      <w:pPr>
        <w:pStyle w:val="Ttulo3"/>
        <w:numPr>
          <w:ilvl w:val="2"/>
          <w:numId w:val="2"/>
        </w:numPr>
        <w:spacing w:before="240" w:after="240" w:line="360" w:lineRule="auto"/>
        <w:rPr>
          <w:rFonts w:ascii="Arial" w:hAnsi="Arial" w:cs="Arial"/>
        </w:rPr>
      </w:pPr>
      <w:bookmarkStart w:id="38" w:name="_Toc172914974"/>
      <w:r w:rsidRPr="00C56944">
        <w:rPr>
          <w:rFonts w:ascii="Arial" w:hAnsi="Arial" w:cs="Arial"/>
        </w:rPr>
        <w:t>Métodos Deductivos y Analíticos en el Diseño de Cableado Estructurado</w:t>
      </w:r>
      <w:bookmarkEnd w:id="38"/>
    </w:p>
    <w:p w14:paraId="2A677D3D"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 xml:space="preserve">Los métodos deductivos y analíticos en el diseño de cableado estructurado implican el uso de técnicas sistemáticas para desarrollar soluciones eficientes. Estos métodos incluyen la identificación de todos los componentes necesarios, el análisis de sus </w:t>
      </w:r>
      <w:r w:rsidRPr="00C56944">
        <w:rPr>
          <w:rFonts w:ascii="Arial" w:hAnsi="Arial" w:cs="Arial"/>
          <w:sz w:val="22"/>
        </w:rPr>
        <w:lastRenderedPageBreak/>
        <w:t xml:space="preserve">interacciones y la aplicación de principios de diseño para optimizar el rendimiento del sistema. Thompson (2019) destaca </w:t>
      </w:r>
      <w:proofErr w:type="gramStart"/>
      <w:r w:rsidRPr="00C56944">
        <w:rPr>
          <w:rFonts w:ascii="Arial" w:hAnsi="Arial" w:cs="Arial"/>
          <w:sz w:val="22"/>
        </w:rPr>
        <w:t>que</w:t>
      </w:r>
      <w:proofErr w:type="gramEnd"/>
      <w:r w:rsidRPr="00C56944">
        <w:rPr>
          <w:rFonts w:ascii="Arial" w:hAnsi="Arial" w:cs="Arial"/>
          <w:sz w:val="22"/>
        </w:rPr>
        <w:t xml:space="preserve"> al utilizar estos métodos, los diseñadores pueden crear infraestructuras de cableado que no solo cumplen con los requisitos actuales, sino que también pueden adaptarse a futuras necesidades tecnológicas.</w:t>
      </w:r>
    </w:p>
    <w:p w14:paraId="3A2E18B7" w14:textId="7679F72A" w:rsidR="008D1DCF" w:rsidRPr="00C56944" w:rsidRDefault="008D1DCF" w:rsidP="008D1DCF">
      <w:pPr>
        <w:pStyle w:val="Ttulo2"/>
        <w:numPr>
          <w:ilvl w:val="1"/>
          <w:numId w:val="2"/>
        </w:numPr>
        <w:tabs>
          <w:tab w:val="num" w:pos="360"/>
        </w:tabs>
        <w:spacing w:before="240" w:after="240" w:line="360" w:lineRule="auto"/>
        <w:rPr>
          <w:rFonts w:cs="Arial"/>
        </w:rPr>
      </w:pPr>
      <w:bookmarkStart w:id="39" w:name="_Toc172914975"/>
      <w:r w:rsidRPr="00C56944">
        <w:rPr>
          <w:rFonts w:cs="Arial"/>
        </w:rPr>
        <w:t>Metodologías de Diseño de Redes Componentes del Sistema de Cableado Estructurado</w:t>
      </w:r>
      <w:bookmarkEnd w:id="39"/>
    </w:p>
    <w:p w14:paraId="2B569C07" w14:textId="2D00135E" w:rsidR="00FA60D5" w:rsidRPr="00C56944" w:rsidRDefault="00FA60D5" w:rsidP="0050469B">
      <w:pPr>
        <w:pStyle w:val="Ttulo3"/>
        <w:numPr>
          <w:ilvl w:val="2"/>
          <w:numId w:val="2"/>
        </w:numPr>
        <w:spacing w:before="240" w:after="240" w:line="360" w:lineRule="auto"/>
        <w:rPr>
          <w:rFonts w:ascii="Arial" w:hAnsi="Arial" w:cs="Arial"/>
          <w:sz w:val="22"/>
          <w:szCs w:val="22"/>
        </w:rPr>
      </w:pPr>
      <w:bookmarkStart w:id="40" w:name="_Toc172914976"/>
      <w:r w:rsidRPr="00C56944">
        <w:rPr>
          <w:rFonts w:ascii="Arial" w:hAnsi="Arial" w:cs="Arial"/>
        </w:rPr>
        <w:t>Cables (UTP, STP, Fibra Óptica)</w:t>
      </w:r>
      <w:bookmarkEnd w:id="40"/>
    </w:p>
    <w:p w14:paraId="34AC7D54"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Los cables son la columna vertebral de cualquier sistema de cableado estructurado. Los cables UTP (par trenzado sin blindaje) y STP (par trenzado blindado) son comúnmente utilizados para la transmisión de datos en redes LAN. Los cables de fibra óptica, por otro lado, son esenciales para largas distancias y aplicaciones de alta velocidad debido a su capacidad para transmitir grandes cantidades de datos sin pérdida significativa de señal. Anderson (2016) explica que la elección del tipo de cable depende de varios factores, incluyendo el entorno de instalación, la distancia y los requisitos de ancho de banda.</w:t>
      </w:r>
    </w:p>
    <w:p w14:paraId="5850CF9D" w14:textId="445980E4"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1" w:name="_Toc172914977"/>
      <w:r w:rsidRPr="00C56944">
        <w:rPr>
          <w:rFonts w:ascii="Arial" w:hAnsi="Arial" w:cs="Arial"/>
        </w:rPr>
        <w:t>Conectores y Parches</w:t>
      </w:r>
      <w:bookmarkEnd w:id="41"/>
    </w:p>
    <w:p w14:paraId="2F399A8B"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Los conectores y paneles de parcheo son componentes críticos que permiten la interconexión de cables dentro del sistema de cableado estructurado. Los conectores, como los RJ-45 para cables UTP y STP, y los conectores SC o LC para fibra óptica, deben ser instalados y probados adecuadamente para asegurar una transmisión de datos fiable. Harris (2018) menciona que los paneles de parcheo facilitan la gestión y organización de las conexiones, permitiendo cambios y reconfiguraciones rápidas y eficientes.</w:t>
      </w:r>
    </w:p>
    <w:p w14:paraId="4FEA9E89" w14:textId="22B50F2C"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2" w:name="_Toc172914978"/>
      <w:r w:rsidRPr="00C56944">
        <w:rPr>
          <w:rFonts w:ascii="Arial" w:hAnsi="Arial" w:cs="Arial"/>
        </w:rPr>
        <w:t>Gabinetes y Racks</w:t>
      </w:r>
      <w:bookmarkEnd w:id="42"/>
    </w:p>
    <w:p w14:paraId="76D0D804"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 xml:space="preserve">Los gabinetes y racks proporcionan una estructura física para alojar y organizar los equipos de red y el cableado. Estos elementos no solo facilitan el acceso y la gestión de los equipos, sino que también protegen el hardware de posibles daños físicos y aseguran </w:t>
      </w:r>
      <w:r w:rsidRPr="00C56944">
        <w:rPr>
          <w:rFonts w:ascii="Arial" w:hAnsi="Arial" w:cs="Arial"/>
          <w:sz w:val="22"/>
        </w:rPr>
        <w:lastRenderedPageBreak/>
        <w:t>una adecuada ventilación y gestión de calor. Brown (2020) indica que la elección de gabinetes y racks debe considerar el espacio disponible, la capacidad de carga y la facilidad de mantenimiento.</w:t>
      </w:r>
    </w:p>
    <w:p w14:paraId="44FC0105" w14:textId="5E8F4938" w:rsidR="00FA60D5" w:rsidRPr="00C56944" w:rsidRDefault="00FA60D5" w:rsidP="0007426A">
      <w:pPr>
        <w:pStyle w:val="Ttulo3"/>
        <w:numPr>
          <w:ilvl w:val="2"/>
          <w:numId w:val="2"/>
        </w:numPr>
        <w:spacing w:before="240" w:after="240" w:line="360" w:lineRule="auto"/>
        <w:rPr>
          <w:rFonts w:ascii="Arial" w:hAnsi="Arial" w:cs="Arial"/>
          <w:sz w:val="22"/>
          <w:szCs w:val="22"/>
        </w:rPr>
      </w:pPr>
      <w:bookmarkStart w:id="43" w:name="_Toc172914979"/>
      <w:r w:rsidRPr="00C56944">
        <w:rPr>
          <w:rFonts w:ascii="Arial" w:hAnsi="Arial" w:cs="Arial"/>
        </w:rPr>
        <w:t>Canalizaciones y Conductos</w:t>
      </w:r>
      <w:bookmarkEnd w:id="43"/>
    </w:p>
    <w:p w14:paraId="12C0087E"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Las canalizaciones y conductos son esenciales para proteger y organizar los cables dentro de un sistema de cableado estructurado. Estos componentes aseguran que los cables estén bien protegidos contra daños físicos y que la instalación sea ordenada y fácil de mantener. Martínez (2019) explica que las canalizaciones adecuadas facilitan futuras expansiones y modificaciones, reduciendo el tiempo y los costos asociados con estos cambios.</w:t>
      </w:r>
    </w:p>
    <w:p w14:paraId="559E15DB" w14:textId="7F6A2D37" w:rsidR="008D1DCF" w:rsidRPr="00C56944" w:rsidRDefault="008D1DCF" w:rsidP="008D1DCF">
      <w:pPr>
        <w:pStyle w:val="Ttulo2"/>
        <w:numPr>
          <w:ilvl w:val="1"/>
          <w:numId w:val="2"/>
        </w:numPr>
        <w:tabs>
          <w:tab w:val="num" w:pos="360"/>
        </w:tabs>
        <w:spacing w:before="240" w:after="240" w:line="360" w:lineRule="auto"/>
        <w:rPr>
          <w:rFonts w:cs="Arial"/>
        </w:rPr>
      </w:pPr>
      <w:bookmarkStart w:id="44" w:name="_Toc172914980"/>
      <w:r w:rsidRPr="00C56944">
        <w:rPr>
          <w:rFonts w:cs="Arial"/>
        </w:rPr>
        <w:t>Diseño del Sistema de Cableado Estructurado</w:t>
      </w:r>
      <w:bookmarkEnd w:id="44"/>
    </w:p>
    <w:p w14:paraId="1C75B0C3" w14:textId="2495F1C2"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5" w:name="_Toc172914981"/>
      <w:r w:rsidRPr="00C56944">
        <w:rPr>
          <w:rFonts w:ascii="Arial" w:hAnsi="Arial" w:cs="Arial"/>
        </w:rPr>
        <w:t>Principios de Diseño y Mejores Prácticas</w:t>
      </w:r>
      <w:bookmarkEnd w:id="45"/>
    </w:p>
    <w:p w14:paraId="6A0ADD36"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El diseño del sistema de cableado estructurado debe seguir principios sólidos y adherirse a las mejores prácticas para garantizar su eficiencia y longevidad. Un diseño bien pensado incluye una planificación adecuada de la topología de la red, la selección de componentes de alta calidad y la implementación de medidas de seguridad adecuadas. Según García (2020), un diseño bien planificado no solo garantiza un rendimiento óptimo, sino que también facilita el mantenimiento y las actualizaciones futuras. Estos principios son cruciales para mantener la infraestructura operativa y adaptarse a las demandas tecnológicas cambiantes.</w:t>
      </w:r>
    </w:p>
    <w:p w14:paraId="3DD55F8C" w14:textId="0ED1682F"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6" w:name="_Toc172914982"/>
      <w:r w:rsidRPr="00C56944">
        <w:rPr>
          <w:rFonts w:ascii="Arial" w:hAnsi="Arial" w:cs="Arial"/>
        </w:rPr>
        <w:t>Topologías de Red</w:t>
      </w:r>
      <w:bookmarkEnd w:id="46"/>
    </w:p>
    <w:p w14:paraId="3DBF4C29"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Las topologías de red, como las configuraciones en estrella, árbol y malla, son esenciales en el diseño del cableado estructurado y deben seleccionarse según los requisitos específicos de la red y la organización. Cada topología tiene sus ventajas y desventajas. Por ejemplo, Thompson (2019) menciona que la topología en estrella es preferida debido a su facilidad de gestión y capacidad para aislar fallos, lo que la hace ideal para muchas aplicaciones comerciales y residenciales. Una correcta elección de topología asegura una red más robusta y fácil de administrar.</w:t>
      </w:r>
    </w:p>
    <w:p w14:paraId="6ED9939D" w14:textId="29F6E3E3"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7" w:name="_Toc172914983"/>
      <w:r w:rsidRPr="00C56944">
        <w:rPr>
          <w:rFonts w:ascii="Arial" w:hAnsi="Arial" w:cs="Arial"/>
        </w:rPr>
        <w:lastRenderedPageBreak/>
        <w:t>Planificación de la Distribución de Nodos</w:t>
      </w:r>
      <w:bookmarkEnd w:id="47"/>
    </w:p>
    <w:p w14:paraId="2C00DC42"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La planificación de la distribución de nodos implica la ubicación estratégica de puntos de acceso y dispositivos de red para asegurar una conectividad robusta y eficiente. La distribución adecuada de nodos optimiza la cobertura y el rendimiento de la red. White (2021) explica que una planificación meticulosa facilita la gestión y el mantenimiento de la red, permitiendo también una expansión sin problemas en el futuro. Es crucial considerar factores como la carga de tráfico, la ubicación física y las necesidades específicas de los usuarios al planificar la distribución de nodos.</w:t>
      </w:r>
    </w:p>
    <w:p w14:paraId="380E8AF2" w14:textId="465D3C78"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8" w:name="_Toc172914984"/>
      <w:r w:rsidRPr="00C56944">
        <w:rPr>
          <w:rFonts w:ascii="Arial" w:hAnsi="Arial" w:cs="Arial"/>
        </w:rPr>
        <w:t xml:space="preserve">Direccionamiento IP y </w:t>
      </w:r>
      <w:proofErr w:type="spellStart"/>
      <w:r w:rsidRPr="00C56944">
        <w:rPr>
          <w:rFonts w:ascii="Arial" w:hAnsi="Arial" w:cs="Arial"/>
        </w:rPr>
        <w:t>Subnetting</w:t>
      </w:r>
      <w:bookmarkEnd w:id="48"/>
      <w:proofErr w:type="spellEnd"/>
    </w:p>
    <w:p w14:paraId="20F53DE2"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El direccionamiento IP y la segmentación en subredes (</w:t>
      </w:r>
      <w:proofErr w:type="spellStart"/>
      <w:r w:rsidRPr="00C56944">
        <w:rPr>
          <w:rFonts w:ascii="Arial" w:hAnsi="Arial" w:cs="Arial"/>
          <w:sz w:val="22"/>
        </w:rPr>
        <w:t>subnetting</w:t>
      </w:r>
      <w:proofErr w:type="spellEnd"/>
      <w:r w:rsidRPr="00C56944">
        <w:rPr>
          <w:rFonts w:ascii="Arial" w:hAnsi="Arial" w:cs="Arial"/>
          <w:sz w:val="22"/>
        </w:rPr>
        <w:t xml:space="preserve">) son fundamentales para el diseño eficiente de redes. El direccionamiento IP garantiza que cada dispositivo en la red tenga una dirección única, permitiendo una comunicación sin conflictos. El </w:t>
      </w:r>
      <w:proofErr w:type="spellStart"/>
      <w:r w:rsidRPr="00C56944">
        <w:rPr>
          <w:rFonts w:ascii="Arial" w:hAnsi="Arial" w:cs="Arial"/>
          <w:sz w:val="22"/>
        </w:rPr>
        <w:t>subnetting</w:t>
      </w:r>
      <w:proofErr w:type="spellEnd"/>
      <w:r w:rsidRPr="00C56944">
        <w:rPr>
          <w:rFonts w:ascii="Arial" w:hAnsi="Arial" w:cs="Arial"/>
          <w:sz w:val="22"/>
        </w:rPr>
        <w:t xml:space="preserve">, por otro lado, permite dividir la red en segmentos más pequeños, lo que mejora la eficiencia y seguridad de la red. Martínez (2021) destaca que una planificación adecuada del direccionamiento IP y el </w:t>
      </w:r>
      <w:proofErr w:type="spellStart"/>
      <w:r w:rsidRPr="00C56944">
        <w:rPr>
          <w:rFonts w:ascii="Arial" w:hAnsi="Arial" w:cs="Arial"/>
          <w:sz w:val="22"/>
        </w:rPr>
        <w:t>subnetting</w:t>
      </w:r>
      <w:proofErr w:type="spellEnd"/>
      <w:r w:rsidRPr="00C56944">
        <w:rPr>
          <w:rFonts w:ascii="Arial" w:hAnsi="Arial" w:cs="Arial"/>
          <w:sz w:val="22"/>
        </w:rPr>
        <w:t xml:space="preserve"> es esencial para el funcionamiento eficiente y seguro de la red. Esta práctica ayuda a gestionar el tráfico de manera más efectiva y a evitar problemas de congestión.</w:t>
      </w:r>
    </w:p>
    <w:p w14:paraId="28123412" w14:textId="4B507AAE" w:rsidR="00B45B86" w:rsidRPr="00C56944" w:rsidRDefault="00B45B86" w:rsidP="00B45B86">
      <w:pPr>
        <w:pStyle w:val="Ttulo2"/>
        <w:numPr>
          <w:ilvl w:val="1"/>
          <w:numId w:val="2"/>
        </w:numPr>
        <w:tabs>
          <w:tab w:val="num" w:pos="360"/>
        </w:tabs>
        <w:spacing w:before="240" w:after="240" w:line="360" w:lineRule="auto"/>
        <w:rPr>
          <w:rFonts w:cs="Arial"/>
        </w:rPr>
      </w:pPr>
      <w:bookmarkStart w:id="49" w:name="_Toc172914985"/>
      <w:r w:rsidRPr="00C56944">
        <w:rPr>
          <w:rFonts w:cs="Arial"/>
        </w:rPr>
        <w:t>Tecnologías y Herramientas de Simulación</w:t>
      </w:r>
      <w:bookmarkEnd w:id="49"/>
    </w:p>
    <w:p w14:paraId="5D644E95" w14:textId="0CE83FF7" w:rsidR="00B45B86" w:rsidRPr="00C56944" w:rsidRDefault="00B45B86" w:rsidP="00B45B86">
      <w:pPr>
        <w:pStyle w:val="Ttulo3"/>
        <w:numPr>
          <w:ilvl w:val="2"/>
          <w:numId w:val="2"/>
        </w:numPr>
        <w:spacing w:before="240" w:after="240" w:line="360" w:lineRule="auto"/>
        <w:rPr>
          <w:rFonts w:ascii="Arial" w:hAnsi="Arial" w:cs="Arial"/>
          <w:sz w:val="22"/>
          <w:szCs w:val="22"/>
        </w:rPr>
      </w:pPr>
      <w:bookmarkStart w:id="50" w:name="_Toc172914986"/>
      <w:r w:rsidRPr="00C56944">
        <w:rPr>
          <w:rFonts w:ascii="Arial" w:hAnsi="Arial" w:cs="Arial"/>
        </w:rPr>
        <w:t xml:space="preserve">Cisco </w:t>
      </w:r>
      <w:proofErr w:type="spellStart"/>
      <w:r w:rsidRPr="00C56944">
        <w:rPr>
          <w:rFonts w:ascii="Arial" w:hAnsi="Arial" w:cs="Arial"/>
        </w:rPr>
        <w:t>Packet</w:t>
      </w:r>
      <w:proofErr w:type="spellEnd"/>
      <w:r w:rsidRPr="00C56944">
        <w:rPr>
          <w:rFonts w:ascii="Arial" w:hAnsi="Arial" w:cs="Arial"/>
        </w:rPr>
        <w:t xml:space="preserve"> </w:t>
      </w:r>
      <w:proofErr w:type="spellStart"/>
      <w:r w:rsidRPr="00C56944">
        <w:rPr>
          <w:rFonts w:ascii="Arial" w:hAnsi="Arial" w:cs="Arial"/>
        </w:rPr>
        <w:t>Tracer</w:t>
      </w:r>
      <w:bookmarkEnd w:id="50"/>
      <w:proofErr w:type="spellEnd"/>
    </w:p>
    <w:p w14:paraId="5A656D4D"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 xml:space="preserve">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es una herramienta de simulación poderosa y ampliamente utilizada en el diseño y la enseñanza de redes. Permite a los usuarios crear redes virtuales y probar configuraciones antes de implementarlas en un entorno real. Según Johnson (2018), esta herramienta es invaluable para educadores y estudiantes, así como para profesionales que buscan experimentar con diferentes configuraciones y solucionar problemas sin riesgos.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facilita una comprensión profunda de cómo funcionan las redes y cómo optimizarlas.</w:t>
      </w:r>
    </w:p>
    <w:p w14:paraId="001EFA0B" w14:textId="3AEB9DFE" w:rsidR="00FA60D5" w:rsidRPr="00C56944" w:rsidRDefault="00FA60D5" w:rsidP="00B45B86">
      <w:pPr>
        <w:pStyle w:val="Ttulo3"/>
        <w:numPr>
          <w:ilvl w:val="2"/>
          <w:numId w:val="2"/>
        </w:numPr>
        <w:spacing w:before="240" w:after="240" w:line="360" w:lineRule="auto"/>
        <w:rPr>
          <w:rFonts w:ascii="Arial" w:hAnsi="Arial" w:cs="Arial"/>
        </w:rPr>
      </w:pPr>
      <w:bookmarkStart w:id="51" w:name="_Toc172914987"/>
      <w:r w:rsidRPr="00C56944">
        <w:rPr>
          <w:rFonts w:ascii="Arial" w:hAnsi="Arial" w:cs="Arial"/>
        </w:rPr>
        <w:lastRenderedPageBreak/>
        <w:t>SGN3 (</w:t>
      </w:r>
      <w:proofErr w:type="spellStart"/>
      <w:r w:rsidRPr="00C56944">
        <w:rPr>
          <w:rFonts w:ascii="Arial" w:hAnsi="Arial" w:cs="Arial"/>
        </w:rPr>
        <w:t>Simulation</w:t>
      </w:r>
      <w:proofErr w:type="spellEnd"/>
      <w:r w:rsidRPr="00C56944">
        <w:rPr>
          <w:rFonts w:ascii="Arial" w:hAnsi="Arial" w:cs="Arial"/>
        </w:rPr>
        <w:t xml:space="preserve"> </w:t>
      </w:r>
      <w:proofErr w:type="spellStart"/>
      <w:r w:rsidRPr="00C56944">
        <w:rPr>
          <w:rFonts w:ascii="Arial" w:hAnsi="Arial" w:cs="Arial"/>
        </w:rPr>
        <w:t>for</w:t>
      </w:r>
      <w:proofErr w:type="spellEnd"/>
      <w:r w:rsidRPr="00C56944">
        <w:rPr>
          <w:rFonts w:ascii="Arial" w:hAnsi="Arial" w:cs="Arial"/>
        </w:rPr>
        <w:t xml:space="preserve"> General </w:t>
      </w:r>
      <w:proofErr w:type="spellStart"/>
      <w:r w:rsidRPr="00C56944">
        <w:rPr>
          <w:rFonts w:ascii="Arial" w:hAnsi="Arial" w:cs="Arial"/>
        </w:rPr>
        <w:t>Networking</w:t>
      </w:r>
      <w:proofErr w:type="spellEnd"/>
      <w:r w:rsidRPr="00C56944">
        <w:rPr>
          <w:rFonts w:ascii="Arial" w:hAnsi="Arial" w:cs="Arial"/>
        </w:rPr>
        <w:t>)</w:t>
      </w:r>
      <w:bookmarkEnd w:id="51"/>
    </w:p>
    <w:p w14:paraId="3F6B2E05"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 xml:space="preserve">SGN3 es otra herramienta de simulación que ofrece capacidades avanzadas para el diseño y análisis de redes. Permite a los usuarios modelar redes complejas y evaluar su rendimiento bajo diversas condiciones. Brown (2019) menciona que SGN3 es particularmente útil para profesionales que necesitan simular redes grandes y sofisticadas, proporcionando </w:t>
      </w:r>
      <w:proofErr w:type="spellStart"/>
      <w:r w:rsidRPr="00C56944">
        <w:rPr>
          <w:rFonts w:ascii="Arial" w:hAnsi="Arial" w:cs="Arial"/>
          <w:sz w:val="22"/>
        </w:rPr>
        <w:t>insights</w:t>
      </w:r>
      <w:proofErr w:type="spellEnd"/>
      <w:r w:rsidRPr="00C56944">
        <w:rPr>
          <w:rFonts w:ascii="Arial" w:hAnsi="Arial" w:cs="Arial"/>
          <w:sz w:val="22"/>
        </w:rPr>
        <w:t xml:space="preserve"> detallados sobre el comportamiento de la red y ayudando a identificar posibles puntos de falla. La simulación con SGN3 ayuda a tomar decisiones informadas sobre el diseño y la implementación de la red.</w:t>
      </w:r>
    </w:p>
    <w:p w14:paraId="0DD14E3D" w14:textId="6E61536A" w:rsidR="00FA60D5" w:rsidRPr="00C56944" w:rsidRDefault="00FA60D5" w:rsidP="00B45B86">
      <w:pPr>
        <w:pStyle w:val="Ttulo3"/>
        <w:numPr>
          <w:ilvl w:val="2"/>
          <w:numId w:val="2"/>
        </w:numPr>
        <w:spacing w:before="240" w:after="240" w:line="360" w:lineRule="auto"/>
        <w:rPr>
          <w:rFonts w:ascii="Arial" w:hAnsi="Arial" w:cs="Arial"/>
        </w:rPr>
      </w:pPr>
      <w:bookmarkStart w:id="52" w:name="_Toc172914988"/>
      <w:r w:rsidRPr="00C56944">
        <w:rPr>
          <w:rFonts w:ascii="Arial" w:hAnsi="Arial" w:cs="Arial"/>
        </w:rPr>
        <w:t>Otras Herramientas de Simulación</w:t>
      </w:r>
      <w:bookmarkEnd w:id="52"/>
    </w:p>
    <w:p w14:paraId="31B3228C"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 xml:space="preserve">Existen diversas herramientas de simulación adicionales que pueden ser utilizadas para el diseño y análisis de redes. Herramientas como GNS3 y EVE-NG permiten a los profesionales de TI crear entornos virtuales realistas para probar nuevas configuraciones y resolver problemas. Según Lee (2020), estas herramientas complementan a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ofreciendo funcionalidades específicas que pueden ser esenciales dependiendo del contexto del proyecto. La elección de la herramienta adecuada depende de las necesidades específicas del proyecto y del nivel de detalle requerido.</w:t>
      </w:r>
    </w:p>
    <w:p w14:paraId="404A47BE" w14:textId="393BC843" w:rsidR="00B45B86" w:rsidRPr="00C56944" w:rsidRDefault="00DE51C2" w:rsidP="00B45B86">
      <w:pPr>
        <w:pStyle w:val="Ttulo2"/>
        <w:numPr>
          <w:ilvl w:val="1"/>
          <w:numId w:val="2"/>
        </w:numPr>
        <w:tabs>
          <w:tab w:val="num" w:pos="360"/>
        </w:tabs>
        <w:spacing w:before="240" w:after="240" w:line="360" w:lineRule="auto"/>
        <w:rPr>
          <w:rFonts w:cs="Arial"/>
        </w:rPr>
      </w:pPr>
      <w:bookmarkStart w:id="53" w:name="_Toc172914989"/>
      <w:r w:rsidRPr="00C56944">
        <w:rPr>
          <w:rFonts w:cs="Arial"/>
        </w:rPr>
        <w:t>Evaluación</w:t>
      </w:r>
      <w:r w:rsidR="00B45B86" w:rsidRPr="00C56944">
        <w:rPr>
          <w:rFonts w:cs="Arial"/>
        </w:rPr>
        <w:t xml:space="preserve"> de Necesidades de Conectividad</w:t>
      </w:r>
      <w:bookmarkEnd w:id="53"/>
    </w:p>
    <w:p w14:paraId="1F1C810A" w14:textId="04AD9BFE" w:rsidR="00FA60D5" w:rsidRPr="00C56944" w:rsidRDefault="00FA60D5" w:rsidP="00FA0163">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2914990"/>
      <w:r w:rsidRPr="00C56944">
        <w:rPr>
          <w:rFonts w:ascii="Arial" w:hAnsi="Arial" w:cs="Arial"/>
        </w:rPr>
        <w:t>Análisis de Requerimientos de Usuarios y Dispositivos</w:t>
      </w:r>
      <w:bookmarkEnd w:id="54"/>
    </w:p>
    <w:p w14:paraId="238F19C7"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Evaluar las necesidades de conectividad implica un análisis detallado de los requerimientos de los usuarios y dispositivos que utilizarán la red. Esto incluye determinar el tipo de aplicaciones que se utilizarán, el volumen de datos que se manejará y la cantidad de dispositivos conectados. Según Smith (2020), este análisis es fundamental para diseñar una red que no solo cumpla con las necesidades actuales, sino que también sea escalable para futuras expansiones. Comprender estos requisitos asegura que la red sea eficiente y capaz de soportar la carga de trabajo prevista.</w:t>
      </w:r>
    </w:p>
    <w:p w14:paraId="43DCA329" w14:textId="668BFD59" w:rsidR="00FA60D5" w:rsidRPr="00C56944" w:rsidRDefault="00FA60D5" w:rsidP="00B45B86">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5" w:name="_Toc172914991"/>
      <w:r w:rsidRPr="00C56944">
        <w:rPr>
          <w:rFonts w:ascii="Arial" w:eastAsia="Times New Roman" w:hAnsi="Arial" w:cs="Arial"/>
          <w:bCs/>
          <w:lang w:eastAsia="es-BO"/>
        </w:rPr>
        <w:lastRenderedPageBreak/>
        <w:t>I</w:t>
      </w:r>
      <w:r w:rsidRPr="00C56944">
        <w:rPr>
          <w:rFonts w:ascii="Arial" w:hAnsi="Arial" w:cs="Arial"/>
        </w:rPr>
        <w:t>dentificación de Áreas Críticas</w:t>
      </w:r>
      <w:bookmarkEnd w:id="55"/>
    </w:p>
    <w:p w14:paraId="026C3AC2"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La identificación de áreas críticas en la red es un paso clave en la planificación del cableado estructurado. Estas áreas son puntos donde la conectividad es esencial para las operaciones diarias y donde las interrupciones pueden tener un impacto significativo. Johnson (2018) destaca la importancia de identificar y priorizar estas áreas para garantizar que reciban una atención especial en términos de redundancia y seguridad. Esto incluye considerar factores como la ubicación física, la densidad de dispositivos y la importancia de las aplicaciones que se ejecutan en esas áreas.</w:t>
      </w:r>
    </w:p>
    <w:p w14:paraId="0D16D64F" w14:textId="5728FCDF"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6" w:name="_Toc172914992"/>
      <w:r w:rsidRPr="00C56944">
        <w:rPr>
          <w:rFonts w:ascii="Arial" w:eastAsia="Times New Roman" w:hAnsi="Arial" w:cs="Arial"/>
          <w:bCs/>
          <w:lang w:eastAsia="es-BO"/>
        </w:rPr>
        <w:t>Proyección de Crecimiento y Escalabilidad</w:t>
      </w:r>
      <w:bookmarkEnd w:id="56"/>
    </w:p>
    <w:p w14:paraId="40284029"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Proyectar el crecimiento y la escalabilidad de la red es esencial para asegurar que el diseño del cableado estructurado pueda adaptarse a futuras demandas. Esto implica anticipar aumentos en la cantidad de dispositivos, cambios en las aplicaciones utilizadas y la necesidad de mayor ancho de banda. Brown (2019) señala que la planificación para la escalabilidad ayuda a evitar la necesidad de costosas revisiones del sistema en el futuro. Un diseño escalable permite a la organización expandirse y evolucionar sin enfrentar limitaciones tecnológicas.</w:t>
      </w:r>
    </w:p>
    <w:p w14:paraId="03A23111" w14:textId="412EBC35" w:rsidR="00DE51C2" w:rsidRPr="00C56944" w:rsidRDefault="00DE51C2" w:rsidP="00DE51C2">
      <w:pPr>
        <w:pStyle w:val="Ttulo2"/>
        <w:numPr>
          <w:ilvl w:val="1"/>
          <w:numId w:val="2"/>
        </w:numPr>
        <w:tabs>
          <w:tab w:val="num" w:pos="360"/>
        </w:tabs>
        <w:spacing w:before="240" w:after="240" w:line="360" w:lineRule="auto"/>
        <w:rPr>
          <w:rFonts w:cs="Arial"/>
        </w:rPr>
      </w:pPr>
      <w:bookmarkStart w:id="57" w:name="_Toc172914993"/>
      <w:bookmarkStart w:id="58" w:name="_Hlk172906628"/>
      <w:r w:rsidRPr="00C56944">
        <w:rPr>
          <w:rFonts w:cs="Arial"/>
        </w:rPr>
        <w:t>Implementación del Sistema de Cableado Estructurado</w:t>
      </w:r>
      <w:bookmarkEnd w:id="57"/>
    </w:p>
    <w:p w14:paraId="00410CF5" w14:textId="3F829256" w:rsidR="00DE51C2" w:rsidRPr="00C56944"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9" w:name="_Toc172914994"/>
      <w:bookmarkEnd w:id="58"/>
      <w:r w:rsidRPr="00C56944">
        <w:rPr>
          <w:rFonts w:ascii="Arial" w:hAnsi="Arial" w:cs="Arial"/>
        </w:rPr>
        <w:t>Planificación del Proyecto y Cronograma</w:t>
      </w:r>
      <w:bookmarkEnd w:id="59"/>
    </w:p>
    <w:p w14:paraId="78326207"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La implementación de un sistema de cableado estructurado requiere una planificación meticulosa del proyecto y la elaboración de un cronograma detallado. Esto incluye la definición de objetivos, la asignación de recursos y la coordinación de las distintas etapas del proyecto. Según Davis (2017), un cronograma bien definido asegura que el proyecto se complete a tiempo y dentro del presupuesto, minimizando las interrupciones en las operaciones diarias. La planificación detallada es crucial para gestionar eficientemente el tiempo y los recursos disponibles.</w:t>
      </w:r>
    </w:p>
    <w:p w14:paraId="3FE78E78" w14:textId="30EF29AB"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0" w:name="_Toc172914995"/>
      <w:r w:rsidRPr="00C56944">
        <w:rPr>
          <w:rFonts w:ascii="Arial" w:eastAsia="Times New Roman" w:hAnsi="Arial" w:cs="Arial"/>
          <w:bCs/>
          <w:lang w:eastAsia="es-BO"/>
        </w:rPr>
        <w:lastRenderedPageBreak/>
        <w:t>Selección de Materiales y Proveedores</w:t>
      </w:r>
      <w:bookmarkEnd w:id="60"/>
    </w:p>
    <w:p w14:paraId="31516909"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Seleccionar los materiales y proveedores adecuados es una parte crítica de la implementación del cableado estructurado. Es fundamental elegir componentes de alta calidad que cumplan con las normas y estándares aplicables. Smith (2020) destaca que trabajar con proveedores confiables garantiza la calidad y durabilidad de los materiales, lo que a su vez contribuye al éxito del proyecto. La elección de materiales adecuados asegura un rendimiento óptimo y una vida útil prolongada del sistema de cableado.</w:t>
      </w:r>
    </w:p>
    <w:p w14:paraId="1B375723" w14:textId="5C444D39"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1" w:name="_Toc172914996"/>
      <w:r w:rsidRPr="00C56944">
        <w:rPr>
          <w:rFonts w:ascii="Arial" w:eastAsia="Times New Roman" w:hAnsi="Arial" w:cs="Arial"/>
          <w:bCs/>
          <w:lang w:eastAsia="es-BO"/>
        </w:rPr>
        <w:t>Procedimientos de Instalación y Pruebas</w:t>
      </w:r>
      <w:bookmarkEnd w:id="61"/>
    </w:p>
    <w:p w14:paraId="3DD66663" w14:textId="65FA5619" w:rsidR="006C2D2B" w:rsidRPr="00C56944" w:rsidRDefault="00FA60D5" w:rsidP="006C2D2B">
      <w:pPr>
        <w:spacing w:before="240" w:after="240" w:line="360" w:lineRule="auto"/>
        <w:rPr>
          <w:rFonts w:ascii="Arial" w:hAnsi="Arial" w:cs="Arial"/>
          <w:sz w:val="22"/>
        </w:rPr>
      </w:pPr>
      <w:r w:rsidRPr="00C56944">
        <w:rPr>
          <w:rFonts w:ascii="Arial" w:hAnsi="Arial" w:cs="Arial"/>
          <w:sz w:val="22"/>
        </w:rPr>
        <w:t>Los procedimientos de instalación deben ser realizados siguiendo las mejores prácticas y normas de la industria para asegurar la calidad y funcionalidad del sistema de cableado estructurado. Esto incluye la correcta instalación de cables, conectores y otros componentes, así como la realización de pruebas exhaustivas para verificar el rendimiento. Según Johnson (2018), las pruebas son esenciales para identificar y corregir problemas antes de que el sistema entre en funcionamiento. Un proceso de instalación y pruebas riguroso asegura que el sistema funcione correctamente desde el primer día.</w:t>
      </w:r>
    </w:p>
    <w:p w14:paraId="2D740F92" w14:textId="79AE6685" w:rsidR="00DE51C2" w:rsidRPr="00C56944" w:rsidRDefault="00DE51C2" w:rsidP="00DE51C2">
      <w:pPr>
        <w:pStyle w:val="Ttulo2"/>
        <w:numPr>
          <w:ilvl w:val="1"/>
          <w:numId w:val="2"/>
        </w:numPr>
        <w:tabs>
          <w:tab w:val="num" w:pos="360"/>
        </w:tabs>
        <w:spacing w:before="240" w:after="240" w:line="360" w:lineRule="auto"/>
        <w:rPr>
          <w:rFonts w:cs="Arial"/>
        </w:rPr>
      </w:pPr>
      <w:bookmarkStart w:id="62" w:name="_Toc172914997"/>
      <w:r w:rsidRPr="00C56944">
        <w:rPr>
          <w:rFonts w:cs="Arial"/>
        </w:rPr>
        <w:t>Aspectos de Seguridad en Redes Cableadas</w:t>
      </w:r>
      <w:bookmarkEnd w:id="62"/>
    </w:p>
    <w:p w14:paraId="58860E42" w14:textId="6E599F10" w:rsidR="00DE51C2" w:rsidRPr="00C56944"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3" w:name="_Toc172914998"/>
      <w:r w:rsidRPr="00C56944">
        <w:rPr>
          <w:rFonts w:ascii="Arial" w:hAnsi="Arial" w:cs="Arial"/>
        </w:rPr>
        <w:t>Protección Física del Cableado</w:t>
      </w:r>
      <w:bookmarkEnd w:id="63"/>
    </w:p>
    <w:p w14:paraId="784B91C2"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La protección física del cableado es un aspecto crucial para mantener la integridad y funcionalidad del sistema de cableado estructurado. Esto incluye la instalación de canalizaciones y conductos que protejan los cables de daños físicos y la implementación de medidas de seguridad contra sabotajes. Brown (2019) menciona que la protección física adecuada es esencial para prevenir interrupciones y garantizar la continuidad del servicio. La seguridad física es una primera línea de defensa contra posibles amenazas a la infraestructura de red.</w:t>
      </w:r>
    </w:p>
    <w:p w14:paraId="0623B126" w14:textId="05BEADD4"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bookmarkStart w:id="64" w:name="_Toc172914999"/>
      <w:r w:rsidRPr="00C56944">
        <w:rPr>
          <w:rFonts w:ascii="Arial" w:eastAsia="Times New Roman" w:hAnsi="Arial" w:cs="Arial"/>
          <w:bCs/>
          <w:lang w:eastAsia="es-BO"/>
        </w:rPr>
        <w:lastRenderedPageBreak/>
        <w:t>Técnicas de Seguridad en la Configuración de Redes</w:t>
      </w:r>
      <w:bookmarkEnd w:id="64"/>
    </w:p>
    <w:p w14:paraId="224FA10D"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Implementar técnicas de seguridad en la configuración de redes es vital para proteger los datos y garantizar la privacidad. Esto incluye el uso de firewalls, sistemas de detección de intrusos y el cifrado de datos. Smith (2020) explica que estas medidas ayudan a prevenir accesos no autorizados y asegurar que los datos transmitidos a través de la red estén protegidos. La seguridad en la configuración de redes es un componente esencial para mantener la confidencialidad, integridad y disponibilidad de la información.</w:t>
      </w:r>
    </w:p>
    <w:p w14:paraId="63E22392" w14:textId="6CEDD7E6"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bookmarkStart w:id="65" w:name="_Toc172915000"/>
      <w:r w:rsidRPr="00C56944">
        <w:rPr>
          <w:rFonts w:ascii="Arial" w:eastAsia="Times New Roman" w:hAnsi="Arial" w:cs="Arial"/>
          <w:bCs/>
          <w:lang w:eastAsia="es-BO"/>
        </w:rPr>
        <w:t>Normas de Cumplimiento y Auditoría de Seguridad</w:t>
      </w:r>
      <w:bookmarkEnd w:id="65"/>
    </w:p>
    <w:p w14:paraId="3F4DE70B" w14:textId="77777777" w:rsidR="006C2D2B" w:rsidRPr="00C56944" w:rsidRDefault="00FA60D5" w:rsidP="006C2D2B">
      <w:pPr>
        <w:spacing w:before="240" w:after="240" w:line="360" w:lineRule="auto"/>
        <w:rPr>
          <w:rFonts w:ascii="Arial" w:hAnsi="Arial" w:cs="Arial"/>
          <w:sz w:val="22"/>
        </w:rPr>
      </w:pPr>
      <w:r w:rsidRPr="00C56944">
        <w:rPr>
          <w:rFonts w:ascii="Arial" w:hAnsi="Arial" w:cs="Arial"/>
          <w:sz w:val="22"/>
        </w:rPr>
        <w:t>Cumplir con las normas de seguridad y realizar auditorías regulares es crucial para mantener la seguridad de la red. Las auditorías ayudan a identificar vulnerabilidades y asegurar que las medidas de seguridad implementadas sean efectivas. Davis (2017) señala que las auditorías regulares y el cumplimiento de las normativas de seguridad son prácticas esenciales para mantener una red segura y fiable. Estas prácticas aseguran que la infraestructura de red cumpla con los estándares de seguridad y que las políticas de seguridad estén actualizadas y efectivas.</w:t>
      </w:r>
    </w:p>
    <w:p w14:paraId="686FA0FE" w14:textId="77777777" w:rsidR="006C2D2B" w:rsidRPr="00C56944" w:rsidRDefault="006C2D2B" w:rsidP="006C2D2B">
      <w:pPr>
        <w:pStyle w:val="Ttulo2"/>
        <w:numPr>
          <w:ilvl w:val="1"/>
          <w:numId w:val="2"/>
        </w:numPr>
        <w:tabs>
          <w:tab w:val="num" w:pos="360"/>
        </w:tabs>
        <w:spacing w:before="240" w:after="240" w:line="360" w:lineRule="auto"/>
        <w:rPr>
          <w:rFonts w:cs="Arial"/>
        </w:rPr>
      </w:pPr>
      <w:bookmarkStart w:id="66" w:name="_Toc172915001"/>
      <w:r w:rsidRPr="00C56944">
        <w:rPr>
          <w:rFonts w:cs="Arial"/>
        </w:rPr>
        <w:t>Impacto del Cableado Estructurado en el Desempeño Empresarial</w:t>
      </w:r>
      <w:bookmarkEnd w:id="66"/>
    </w:p>
    <w:p w14:paraId="6C9E54C2" w14:textId="0EC2F64D" w:rsidR="00FA60D5" w:rsidRPr="00C56944" w:rsidRDefault="00FA60D5" w:rsidP="006C2D2B">
      <w:pPr>
        <w:pStyle w:val="Ttulo3"/>
        <w:numPr>
          <w:ilvl w:val="2"/>
          <w:numId w:val="2"/>
        </w:numPr>
        <w:rPr>
          <w:rFonts w:ascii="Arial" w:hAnsi="Arial" w:cs="Arial"/>
        </w:rPr>
      </w:pPr>
      <w:bookmarkStart w:id="67" w:name="_Toc172915002"/>
      <w:r w:rsidRPr="00C56944">
        <w:rPr>
          <w:rFonts w:ascii="Arial" w:eastAsia="Times New Roman" w:hAnsi="Arial" w:cs="Arial"/>
          <w:lang w:eastAsia="es-BO"/>
        </w:rPr>
        <w:t>Eficiencia y Productividad</w:t>
      </w:r>
      <w:bookmarkEnd w:id="67"/>
    </w:p>
    <w:p w14:paraId="112684ED" w14:textId="77777777" w:rsidR="00FA60D5" w:rsidRPr="00C56944" w:rsidRDefault="00FA60D5" w:rsidP="006C2D2B">
      <w:pPr>
        <w:spacing w:before="240" w:after="240" w:line="360" w:lineRule="auto"/>
        <w:rPr>
          <w:rFonts w:ascii="Arial" w:hAnsi="Arial" w:cs="Arial"/>
          <w:sz w:val="22"/>
        </w:rPr>
      </w:pPr>
      <w:r w:rsidRPr="00C56944">
        <w:rPr>
          <w:rFonts w:ascii="Arial" w:hAnsi="Arial" w:cs="Arial"/>
          <w:sz w:val="22"/>
        </w:rPr>
        <w:t>Un sistema de cableado estructurado bien diseñado y mantenido mejora significativamente la eficiencia y productividad de una empresa. Johnson (2018) destaca que una infraestructura de red robusta permite una transmisión de datos rápida y fiable, lo que se traduce en una operación más eficiente y menos tiempo de inactividad. La eficiencia en la transmisión de datos y la fiabilidad de la red son factores clave que contribuyen a la productividad general de una organización.</w:t>
      </w:r>
    </w:p>
    <w:p w14:paraId="0DC621B0" w14:textId="284E39AF" w:rsidR="00FA60D5" w:rsidRPr="00C56944" w:rsidRDefault="00FA60D5" w:rsidP="006C2D2B">
      <w:pPr>
        <w:pStyle w:val="Ttulo3"/>
        <w:numPr>
          <w:ilvl w:val="2"/>
          <w:numId w:val="2"/>
        </w:numPr>
        <w:rPr>
          <w:rFonts w:ascii="Arial" w:hAnsi="Arial" w:cs="Arial"/>
        </w:rPr>
      </w:pPr>
      <w:bookmarkStart w:id="68" w:name="_Toc172915003"/>
      <w:r w:rsidRPr="00C56944">
        <w:rPr>
          <w:rFonts w:ascii="Arial" w:eastAsia="Times New Roman" w:hAnsi="Arial" w:cs="Arial"/>
          <w:bCs/>
          <w:lang w:eastAsia="es-BO"/>
        </w:rPr>
        <w:t>Reducción de Costos Operativos</w:t>
      </w:r>
      <w:bookmarkEnd w:id="68"/>
    </w:p>
    <w:p w14:paraId="05070926" w14:textId="77777777" w:rsidR="00FA60D5" w:rsidRPr="00C56944" w:rsidRDefault="00FA60D5" w:rsidP="006C2D2B">
      <w:pPr>
        <w:spacing w:before="240" w:after="240" w:line="360" w:lineRule="auto"/>
        <w:rPr>
          <w:rFonts w:ascii="Arial" w:hAnsi="Arial" w:cs="Arial"/>
          <w:sz w:val="22"/>
        </w:rPr>
      </w:pPr>
      <w:r w:rsidRPr="00C56944">
        <w:rPr>
          <w:rFonts w:ascii="Arial" w:hAnsi="Arial" w:cs="Arial"/>
          <w:sz w:val="22"/>
        </w:rPr>
        <w:t xml:space="preserve">El cableado estructurado también contribuye a la reducción de costos operativos. Un diseño eficiente reduce la necesidad de mantenimiento y actualizaciones frecuentes, lo </w:t>
      </w:r>
      <w:r w:rsidRPr="00C56944">
        <w:rPr>
          <w:rFonts w:ascii="Arial" w:hAnsi="Arial" w:cs="Arial"/>
          <w:sz w:val="22"/>
        </w:rPr>
        <w:lastRenderedPageBreak/>
        <w:t>que a su vez disminuye los costos asociados. Smith (2020) menciona que la estandarización y modularidad del cableado estructurado permiten una gestión más sencilla y menos costosa de la red. La reducción de costos operativos es un beneficio significativo que justifica la inversión inicial en un sistema de cableado bien diseñado.</w:t>
      </w:r>
    </w:p>
    <w:p w14:paraId="79F6B0B9" w14:textId="22928779" w:rsidR="00FA60D5" w:rsidRPr="00C56944" w:rsidRDefault="00FA60D5" w:rsidP="00622C41">
      <w:pPr>
        <w:pStyle w:val="Ttulo3"/>
        <w:numPr>
          <w:ilvl w:val="2"/>
          <w:numId w:val="2"/>
        </w:numPr>
        <w:rPr>
          <w:rFonts w:ascii="Arial" w:hAnsi="Arial" w:cs="Arial"/>
        </w:rPr>
      </w:pPr>
      <w:bookmarkStart w:id="69" w:name="_Toc172915004"/>
      <w:r w:rsidRPr="00C56944">
        <w:rPr>
          <w:rFonts w:ascii="Arial" w:eastAsia="Times New Roman" w:hAnsi="Arial" w:cs="Arial"/>
          <w:bCs/>
          <w:lang w:eastAsia="es-BO"/>
        </w:rPr>
        <w:t>Flexibilidad y Adaptabilidad a Nuevas Tecnologías</w:t>
      </w:r>
      <w:bookmarkEnd w:id="69"/>
    </w:p>
    <w:p w14:paraId="07E692B6"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La flexibilidad y adaptabilidad a nuevas tecnologías es otra ventaja importante del cableado estructurado. Un diseño modular y estandarizado facilita la integración de nuevas tecnologías sin necesidad de reestructurar completamente la infraestructura existente. García (2020) explica que esta adaptabilidad es esencial para mantenerse al día con los avances tecnológicos y garantizar que la red pueda soportar nuevas aplicaciones y dispositivos. La flexibilidad del cableado estructurado permite a las organizaciones adaptarse rápidamente a los cambios tecnológicos y mantener su competitividad.</w:t>
      </w:r>
    </w:p>
    <w:p w14:paraId="5854B73B" w14:textId="0194430E" w:rsidR="00622C41" w:rsidRPr="00C56944" w:rsidRDefault="00622C41" w:rsidP="00622C41">
      <w:pPr>
        <w:pStyle w:val="Ttulo2"/>
        <w:numPr>
          <w:ilvl w:val="1"/>
          <w:numId w:val="2"/>
        </w:numPr>
        <w:tabs>
          <w:tab w:val="num" w:pos="360"/>
        </w:tabs>
        <w:spacing w:before="240" w:after="240" w:line="360" w:lineRule="auto"/>
        <w:rPr>
          <w:rFonts w:cs="Arial"/>
        </w:rPr>
      </w:pPr>
      <w:bookmarkStart w:id="70" w:name="_Toc172915005"/>
      <w:r w:rsidRPr="00C56944">
        <w:rPr>
          <w:rFonts w:cs="Arial"/>
        </w:rPr>
        <w:t>Implementación y Pruebas</w:t>
      </w:r>
      <w:bookmarkEnd w:id="70"/>
    </w:p>
    <w:p w14:paraId="4201C072" w14:textId="1DE45B33" w:rsidR="00FA60D5" w:rsidRPr="00C56944" w:rsidRDefault="00FA60D5" w:rsidP="00622C41">
      <w:pPr>
        <w:pStyle w:val="Ttulo3"/>
        <w:numPr>
          <w:ilvl w:val="2"/>
          <w:numId w:val="2"/>
        </w:numPr>
        <w:rPr>
          <w:rFonts w:ascii="Arial" w:hAnsi="Arial" w:cs="Arial"/>
        </w:rPr>
      </w:pPr>
      <w:bookmarkStart w:id="71" w:name="_Toc172915006"/>
      <w:r w:rsidRPr="00C56944">
        <w:rPr>
          <w:rFonts w:ascii="Arial" w:eastAsia="Times New Roman" w:hAnsi="Arial" w:cs="Arial"/>
          <w:bCs/>
          <w:lang w:eastAsia="es-BO"/>
        </w:rPr>
        <w:t>Proceso de Implementación del Cableado Estructurado</w:t>
      </w:r>
      <w:bookmarkEnd w:id="71"/>
    </w:p>
    <w:p w14:paraId="5840A536"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El proceso de implementación del cableado estructurado es meticuloso y requiere una planificación detallada. Primero, se realiza un levantamiento del sitio para entender las necesidades específicas y las condiciones del entorno. Luego, se diseña un plan de cableado que incluye la selección de rutas para los cables y la ubicación de los puntos de conexión. Durante la instalación, los técnicos deben seguir estándares específicos para asegurar que los cables estén adecuadamente protegidos y organizados. Según Thompson (2019), una implementación cuidadosa asegura que el sistema de cableado funcione de manera óptima y minimiza los problemas futuros.</w:t>
      </w:r>
    </w:p>
    <w:p w14:paraId="430EF39D" w14:textId="40E5A78F" w:rsidR="00FA60D5" w:rsidRPr="00C56944" w:rsidRDefault="00FA60D5" w:rsidP="00622C41">
      <w:pPr>
        <w:pStyle w:val="Ttulo3"/>
        <w:numPr>
          <w:ilvl w:val="2"/>
          <w:numId w:val="2"/>
        </w:numPr>
        <w:rPr>
          <w:rFonts w:ascii="Arial" w:hAnsi="Arial" w:cs="Arial"/>
        </w:rPr>
      </w:pPr>
      <w:bookmarkStart w:id="72" w:name="_Toc172915007"/>
      <w:r w:rsidRPr="00C56944">
        <w:rPr>
          <w:rFonts w:ascii="Arial" w:eastAsia="Times New Roman" w:hAnsi="Arial" w:cs="Arial"/>
          <w:bCs/>
          <w:lang w:eastAsia="es-BO"/>
        </w:rPr>
        <w:t>Métodos de Prueba y Verificación de Rendimiento</w:t>
      </w:r>
      <w:bookmarkEnd w:id="72"/>
    </w:p>
    <w:p w14:paraId="2FA4B690"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 xml:space="preserve">Una vez instalado el cableado estructurado, es crucial realizar pruebas exhaustivas para verificar su rendimiento. Estas pruebas incluyen la verificación de la continuidad del </w:t>
      </w:r>
      <w:r w:rsidRPr="00C56944">
        <w:rPr>
          <w:rFonts w:ascii="Arial" w:hAnsi="Arial" w:cs="Arial"/>
          <w:sz w:val="22"/>
        </w:rPr>
        <w:lastRenderedPageBreak/>
        <w:t>cableado, la comprobación de la correcta terminación de los conectores y la medición de la pérdida de señal y el rendimiento general de la red. White (2021) destaca que el uso de herramientas de prueba avanzadas y la realización de pruebas en diferentes condiciones de carga aseguran que el sistema de cableado cumpla con los requisitos de rendimiento y sea capaz de soportar las aplicaciones previstas. Las pruebas adecuadas garantizan la fiabilidad y la eficiencia del sistema.</w:t>
      </w:r>
    </w:p>
    <w:p w14:paraId="5CFC74B3" w14:textId="5FC29903" w:rsidR="00FA60D5" w:rsidRPr="00C56944" w:rsidRDefault="00FA60D5" w:rsidP="00622C41">
      <w:pPr>
        <w:pStyle w:val="Ttulo2"/>
        <w:numPr>
          <w:ilvl w:val="1"/>
          <w:numId w:val="2"/>
        </w:numPr>
        <w:rPr>
          <w:rFonts w:eastAsia="Times New Roman"/>
          <w:lang w:eastAsia="es-BO"/>
        </w:rPr>
      </w:pPr>
      <w:bookmarkStart w:id="73" w:name="_Toc172915008"/>
      <w:r w:rsidRPr="00C56944">
        <w:rPr>
          <w:rFonts w:eastAsia="Times New Roman"/>
          <w:lang w:eastAsia="es-BO"/>
        </w:rPr>
        <w:t>Costos y Gestión Financiera</w:t>
      </w:r>
      <w:bookmarkEnd w:id="73"/>
    </w:p>
    <w:p w14:paraId="5C15CE51" w14:textId="53B348D2" w:rsidR="00FA60D5" w:rsidRPr="00C56944" w:rsidRDefault="00FA60D5" w:rsidP="00622C41">
      <w:pPr>
        <w:pStyle w:val="Ttulo3"/>
        <w:numPr>
          <w:ilvl w:val="2"/>
          <w:numId w:val="2"/>
        </w:numPr>
        <w:rPr>
          <w:rFonts w:ascii="Arial" w:eastAsia="Times New Roman" w:hAnsi="Arial" w:cs="Arial"/>
          <w:lang w:eastAsia="es-BO"/>
        </w:rPr>
      </w:pPr>
      <w:bookmarkStart w:id="74" w:name="_Toc172915009"/>
      <w:r w:rsidRPr="00C56944">
        <w:rPr>
          <w:rFonts w:ascii="Arial" w:eastAsia="Times New Roman" w:hAnsi="Arial" w:cs="Arial"/>
          <w:lang w:eastAsia="es-BO"/>
        </w:rPr>
        <w:t>Estimación de Costos de Implementación</w:t>
      </w:r>
      <w:bookmarkEnd w:id="74"/>
    </w:p>
    <w:p w14:paraId="4B98EAB8"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La estimación de costos de implementación de un sistema de cableado estructurado es un paso esencial en la planificación del proyecto. Esto incluye los costos de materiales, mano de obra, equipos y cualquier otro gasto asociado con la instalación. Según García (2020), una estimación precisa de costos ayuda a evitar sorpresas y asegura que el proyecto se mantenga dentro del presupuesto. Es importante considerar tanto los costos directos como los indirectos, como el tiempo de inactividad durante la instalación y los costos de mantenimiento a largo plazo.</w:t>
      </w:r>
    </w:p>
    <w:p w14:paraId="447160E5" w14:textId="09CAE326" w:rsidR="00FA60D5" w:rsidRPr="00C56944" w:rsidRDefault="00FA60D5" w:rsidP="00622C41">
      <w:pPr>
        <w:pStyle w:val="Ttulo3"/>
        <w:numPr>
          <w:ilvl w:val="2"/>
          <w:numId w:val="2"/>
        </w:numPr>
        <w:rPr>
          <w:rFonts w:ascii="Arial" w:eastAsia="Times New Roman" w:hAnsi="Arial" w:cs="Arial"/>
          <w:lang w:eastAsia="es-BO"/>
        </w:rPr>
      </w:pPr>
      <w:bookmarkStart w:id="75" w:name="_Toc172915010"/>
      <w:r w:rsidRPr="00C56944">
        <w:rPr>
          <w:rFonts w:ascii="Arial" w:eastAsia="Times New Roman" w:hAnsi="Arial" w:cs="Arial"/>
          <w:bCs/>
          <w:lang w:eastAsia="es-BO"/>
        </w:rPr>
        <w:t>Análisis de Retorno de Inversión (ROI)</w:t>
      </w:r>
      <w:bookmarkEnd w:id="75"/>
    </w:p>
    <w:p w14:paraId="4C9F190B"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El análisis del retorno de inversión (ROI) es crucial para evaluar la viabilidad económica del proyecto de cableado estructurado. Este análisis considera los beneficios económicos derivados de la mejora en la eficiencia y la productividad, así como la reducción de costos operativos a lo largo del tiempo. Smith (2020) menciona que un ROI positivo justifica la inversión inicial en el sistema de cableado y demuestra su valor a largo plazo. El análisis del ROI incluye la evaluación de los ahorros en costos de mantenimiento, la reducción del tiempo de inactividad y la mejora en la capacidad de respuesta de la red.</w:t>
      </w:r>
    </w:p>
    <w:p w14:paraId="0E908B66" w14:textId="3DB240B9" w:rsidR="00FA60D5" w:rsidRPr="00C56944" w:rsidRDefault="00FA60D5" w:rsidP="00622C41">
      <w:pPr>
        <w:pStyle w:val="Ttulo3"/>
        <w:numPr>
          <w:ilvl w:val="2"/>
          <w:numId w:val="2"/>
        </w:numPr>
        <w:rPr>
          <w:rFonts w:ascii="Arial" w:eastAsia="Times New Roman" w:hAnsi="Arial" w:cs="Arial"/>
          <w:lang w:eastAsia="es-BO"/>
        </w:rPr>
      </w:pPr>
      <w:bookmarkStart w:id="76" w:name="_Toc172915011"/>
      <w:r w:rsidRPr="00C56944">
        <w:rPr>
          <w:rFonts w:ascii="Arial" w:eastAsia="Times New Roman" w:hAnsi="Arial" w:cs="Arial"/>
          <w:bCs/>
          <w:lang w:eastAsia="es-BO"/>
        </w:rPr>
        <w:t>Beneficios Tangibles e Intangibles</w:t>
      </w:r>
      <w:bookmarkEnd w:id="76"/>
    </w:p>
    <w:p w14:paraId="5A4077B5"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 xml:space="preserve">Además de los beneficios económicos tangibles, la implementación de un sistema de cableado estructurado también ofrece beneficios intangibles. Estos incluyen la mejora </w:t>
      </w:r>
      <w:r w:rsidRPr="00C56944">
        <w:rPr>
          <w:rFonts w:ascii="Arial" w:hAnsi="Arial" w:cs="Arial"/>
          <w:sz w:val="22"/>
        </w:rPr>
        <w:lastRenderedPageBreak/>
        <w:t>en la flexibilidad y escalabilidad de la red, la capacidad para soportar nuevas tecnologías y la mejora en la satisfacción del usuario final. Johnson (2018) explica que estos beneficios intangibles pueden ser difíciles de cuantificar, pero son cruciales para el éxito a largo plazo de la infraestructura de red. La capacidad para adaptarse rápidamente a los cambios tecnológicos y las necesidades de los usuarios es un beneficio significativo que justifica la inversión en un sistema de cableado estructurado.</w:t>
      </w:r>
    </w:p>
    <w:p w14:paraId="43D87C2B" w14:textId="77777777" w:rsidR="00622C41" w:rsidRPr="00C56944" w:rsidRDefault="00FA60D5" w:rsidP="00622C41">
      <w:pPr>
        <w:pStyle w:val="Ttulo2"/>
        <w:numPr>
          <w:ilvl w:val="1"/>
          <w:numId w:val="2"/>
        </w:numPr>
        <w:rPr>
          <w:rFonts w:eastAsia="Times New Roman"/>
          <w:lang w:eastAsia="es-BO"/>
        </w:rPr>
      </w:pPr>
      <w:bookmarkStart w:id="77" w:name="_Toc172915012"/>
      <w:r w:rsidRPr="00C56944">
        <w:rPr>
          <w:rFonts w:eastAsia="Times New Roman"/>
          <w:lang w:eastAsia="es-BO"/>
        </w:rPr>
        <w:t>Impacto y Beneficios</w:t>
      </w:r>
      <w:bookmarkEnd w:id="77"/>
    </w:p>
    <w:p w14:paraId="2819DA3C" w14:textId="1EBFEC49" w:rsidR="00FA60D5" w:rsidRPr="00C56944" w:rsidRDefault="00FA60D5" w:rsidP="00622C41">
      <w:pPr>
        <w:pStyle w:val="Ttulo3"/>
        <w:numPr>
          <w:ilvl w:val="2"/>
          <w:numId w:val="2"/>
        </w:numPr>
        <w:rPr>
          <w:rFonts w:ascii="Arial" w:eastAsia="Times New Roman" w:hAnsi="Arial" w:cs="Arial"/>
          <w:lang w:eastAsia="es-BO"/>
        </w:rPr>
      </w:pPr>
      <w:bookmarkStart w:id="78" w:name="_Toc172915013"/>
      <w:r w:rsidRPr="00C56944">
        <w:rPr>
          <w:rFonts w:ascii="Arial" w:eastAsia="Times New Roman" w:hAnsi="Arial" w:cs="Arial"/>
          <w:lang w:eastAsia="es-BO"/>
        </w:rPr>
        <w:t>Impacto del Cableado Estructurado en la Productividad</w:t>
      </w:r>
      <w:bookmarkEnd w:id="78"/>
    </w:p>
    <w:p w14:paraId="02D5EB12"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El cableado estructurado tiene un impacto directo en la productividad de una organización al proporcionar una infraestructura de red fiable y eficiente. Brown (2019) destaca que una red bien diseñada y mantenida reduce el tiempo de inactividad y mejora la capacidad de los empleados para acceder y compartir información de manera rápida y eficiente. La mejora en la productividad se traduce en una mayor eficiencia operativa y una mejor capacidad para cumplir con los objetivos empresariales.</w:t>
      </w:r>
    </w:p>
    <w:p w14:paraId="63A7B8A6" w14:textId="2DF23690" w:rsidR="00FA60D5" w:rsidRPr="00C56944" w:rsidRDefault="00FA60D5" w:rsidP="00622C41">
      <w:pPr>
        <w:pStyle w:val="Ttulo3"/>
        <w:numPr>
          <w:ilvl w:val="2"/>
          <w:numId w:val="2"/>
        </w:numPr>
        <w:rPr>
          <w:rFonts w:ascii="Arial" w:eastAsia="Times New Roman" w:hAnsi="Arial" w:cs="Arial"/>
          <w:lang w:eastAsia="es-BO"/>
        </w:rPr>
      </w:pPr>
      <w:bookmarkStart w:id="79" w:name="_Toc172915014"/>
      <w:r w:rsidRPr="00C56944">
        <w:rPr>
          <w:rFonts w:ascii="Arial" w:eastAsia="Times New Roman" w:hAnsi="Arial" w:cs="Arial"/>
          <w:bCs/>
          <w:lang w:eastAsia="es-BO"/>
        </w:rPr>
        <w:t>Beneficios Económicos y Operativos de una Infraestructura Bien Diseñada</w:t>
      </w:r>
      <w:bookmarkEnd w:id="79"/>
    </w:p>
    <w:p w14:paraId="33FC960F" w14:textId="77777777" w:rsidR="00622C41" w:rsidRPr="00C56944" w:rsidRDefault="00FA60D5" w:rsidP="00622C41">
      <w:pPr>
        <w:spacing w:before="240" w:after="240" w:line="360" w:lineRule="auto"/>
        <w:rPr>
          <w:rFonts w:ascii="Arial" w:hAnsi="Arial" w:cs="Arial"/>
          <w:sz w:val="22"/>
        </w:rPr>
      </w:pPr>
      <w:r w:rsidRPr="00C56944">
        <w:rPr>
          <w:rFonts w:ascii="Arial" w:hAnsi="Arial" w:cs="Arial"/>
          <w:sz w:val="22"/>
        </w:rPr>
        <w:t>Una infraestructura de cableado estructurado bien diseñada ofrece numerosos beneficios económicos y operativos. Esto incluye la reducción de costos de mantenimiento, la capacidad para soportar aplicaciones avanzadas y la mejora en la eficiencia energética. Smith (2020) menciona que una infraestructura bien diseñada también facilita la gestión de la red y reduce la necesidad de actualizaciones costosas en el futuro. Los beneficios operativos incluyen una mejor gestión de recursos y una mayor capacidad para adaptarse a las demandas cambiantes del mercado.</w:t>
      </w:r>
    </w:p>
    <w:p w14:paraId="6F9C080E" w14:textId="60E7B44B" w:rsidR="00FA60D5" w:rsidRPr="00C56944" w:rsidRDefault="00FA60D5" w:rsidP="00622C41">
      <w:pPr>
        <w:pStyle w:val="Ttulo2"/>
        <w:numPr>
          <w:ilvl w:val="1"/>
          <w:numId w:val="2"/>
        </w:numPr>
        <w:rPr>
          <w:rFonts w:eastAsiaTheme="minorHAnsi"/>
          <w:sz w:val="22"/>
        </w:rPr>
      </w:pPr>
      <w:bookmarkStart w:id="80" w:name="_Toc172915015"/>
      <w:r w:rsidRPr="00C56944">
        <w:rPr>
          <w:rFonts w:eastAsia="Times New Roman"/>
          <w:lang w:eastAsia="es-BO"/>
        </w:rPr>
        <w:lastRenderedPageBreak/>
        <w:t>Casos de Estudio y Ejemplos Prácticos</w:t>
      </w:r>
      <w:bookmarkEnd w:id="80"/>
    </w:p>
    <w:p w14:paraId="4FEDFB85" w14:textId="1B255C5F" w:rsidR="00FA60D5" w:rsidRPr="00C56944" w:rsidRDefault="00FA60D5" w:rsidP="00C56944">
      <w:pPr>
        <w:pStyle w:val="Ttulo3"/>
        <w:numPr>
          <w:ilvl w:val="2"/>
          <w:numId w:val="2"/>
        </w:numPr>
        <w:rPr>
          <w:rFonts w:ascii="Arial" w:eastAsia="Times New Roman" w:hAnsi="Arial" w:cs="Arial"/>
          <w:lang w:eastAsia="es-BO"/>
        </w:rPr>
      </w:pPr>
      <w:bookmarkStart w:id="81" w:name="_Toc172915016"/>
      <w:r w:rsidRPr="00C56944">
        <w:rPr>
          <w:rFonts w:ascii="Arial" w:eastAsia="Times New Roman" w:hAnsi="Arial" w:cs="Arial"/>
          <w:lang w:eastAsia="es-BO"/>
        </w:rPr>
        <w:t>Ejemplos de Implementaciones Exitosas</w:t>
      </w:r>
      <w:bookmarkEnd w:id="81"/>
    </w:p>
    <w:p w14:paraId="77D6EFA9" w14:textId="77777777" w:rsidR="00FA60D5" w:rsidRPr="00C56944" w:rsidRDefault="00FA60D5" w:rsidP="00C56944">
      <w:pPr>
        <w:spacing w:before="240" w:after="240" w:line="360" w:lineRule="auto"/>
        <w:rPr>
          <w:rFonts w:ascii="Arial" w:hAnsi="Arial" w:cs="Arial"/>
          <w:sz w:val="22"/>
        </w:rPr>
      </w:pPr>
      <w:r w:rsidRPr="00C56944">
        <w:rPr>
          <w:rFonts w:ascii="Arial" w:hAnsi="Arial" w:cs="Arial"/>
          <w:sz w:val="22"/>
        </w:rPr>
        <w:t xml:space="preserve">Los casos de estudio de implementaciones exitosas de cableado estructurado proporcionan </w:t>
      </w:r>
      <w:proofErr w:type="spellStart"/>
      <w:r w:rsidRPr="00C56944">
        <w:rPr>
          <w:rFonts w:ascii="Arial" w:hAnsi="Arial" w:cs="Arial"/>
          <w:sz w:val="22"/>
        </w:rPr>
        <w:t>insights</w:t>
      </w:r>
      <w:proofErr w:type="spellEnd"/>
      <w:r w:rsidRPr="00C56944">
        <w:rPr>
          <w:rFonts w:ascii="Arial" w:hAnsi="Arial" w:cs="Arial"/>
          <w:sz w:val="22"/>
        </w:rPr>
        <w:t xml:space="preserve"> valiosos sobre las mejores prácticas y los desafíos comunes. Johnson (2018) describe varios ejemplos donde la implementación de un sistema de cableado estructurado ha llevado a mejoras significativas en la eficiencia operativa y la satisfacción del usuario. Estos casos de estudio destacan la importancia de una planificación adecuada y la selección de componentes de alta calidad para asegurar el éxito del proyecto.</w:t>
      </w:r>
    </w:p>
    <w:p w14:paraId="0BB51824" w14:textId="2F337CBB" w:rsidR="00FA60D5" w:rsidRPr="00C56944" w:rsidRDefault="00FA60D5" w:rsidP="00C56944">
      <w:pPr>
        <w:pStyle w:val="Ttulo3"/>
        <w:numPr>
          <w:ilvl w:val="2"/>
          <w:numId w:val="2"/>
        </w:numPr>
        <w:rPr>
          <w:rFonts w:ascii="Arial" w:eastAsia="Times New Roman" w:hAnsi="Arial" w:cs="Arial"/>
          <w:lang w:eastAsia="es-BO"/>
        </w:rPr>
      </w:pPr>
      <w:bookmarkStart w:id="82" w:name="_Toc172915017"/>
      <w:r w:rsidRPr="00C56944">
        <w:rPr>
          <w:rFonts w:ascii="Arial" w:eastAsia="Times New Roman" w:hAnsi="Arial" w:cs="Arial"/>
          <w:bCs/>
          <w:lang w:eastAsia="es-BO"/>
        </w:rPr>
        <w:t>Mejores Prácticas en el Diseño y Mantenimiento de Redes</w:t>
      </w:r>
      <w:bookmarkEnd w:id="82"/>
    </w:p>
    <w:p w14:paraId="3D6BC65D" w14:textId="77777777" w:rsidR="00FA60D5" w:rsidRDefault="00FA60D5" w:rsidP="00C56944">
      <w:pPr>
        <w:spacing w:before="240" w:after="240" w:line="360" w:lineRule="auto"/>
        <w:rPr>
          <w:rFonts w:ascii="Arial" w:hAnsi="Arial" w:cs="Arial"/>
          <w:sz w:val="22"/>
        </w:rPr>
      </w:pPr>
      <w:r w:rsidRPr="00C56944">
        <w:rPr>
          <w:rFonts w:ascii="Arial" w:hAnsi="Arial" w:cs="Arial"/>
          <w:sz w:val="22"/>
        </w:rPr>
        <w:t xml:space="preserve">Las mejores prácticas en el diseño y mantenimiento de redes incluyen la adopción de estándares de la industria, la realización de pruebas regulares y la implementación de medidas de seguridad robustas. White (2021) menciona que seguir estas mejores prácticas asegura que la red funcione de manera óptima y sea capaz de adaptarse a futuros cambios y expansiones. La documentación adecuada y la capacitación continua del </w:t>
      </w:r>
      <w:proofErr w:type="spellStart"/>
      <w:r w:rsidRPr="00C56944">
        <w:rPr>
          <w:rFonts w:ascii="Arial" w:hAnsi="Arial" w:cs="Arial"/>
          <w:sz w:val="22"/>
        </w:rPr>
        <w:t>personal</w:t>
      </w:r>
      <w:proofErr w:type="spellEnd"/>
      <w:r w:rsidRPr="00C56944">
        <w:rPr>
          <w:rFonts w:ascii="Arial" w:hAnsi="Arial" w:cs="Arial"/>
          <w:sz w:val="22"/>
        </w:rPr>
        <w:t xml:space="preserve"> también son cruciales para el mantenimiento eficiente de la red.</w:t>
      </w:r>
    </w:p>
    <w:p w14:paraId="2901393C" w14:textId="19908C87" w:rsidR="00C56944" w:rsidRPr="00C56944" w:rsidRDefault="00C56944" w:rsidP="00C56944">
      <w:pPr>
        <w:pStyle w:val="Ttulo2"/>
        <w:numPr>
          <w:ilvl w:val="1"/>
          <w:numId w:val="2"/>
        </w:numPr>
        <w:rPr>
          <w:rFonts w:eastAsiaTheme="minorHAnsi"/>
          <w:sz w:val="22"/>
        </w:rPr>
      </w:pPr>
      <w:bookmarkStart w:id="83" w:name="_Toc172915018"/>
      <w:r>
        <w:rPr>
          <w:rFonts w:eastAsia="Times New Roman"/>
          <w:lang w:eastAsia="es-BO"/>
        </w:rPr>
        <w:t>Consideraciones Ambientales</w:t>
      </w:r>
      <w:r w:rsidR="007909B8">
        <w:rPr>
          <w:rFonts w:eastAsia="Times New Roman"/>
          <w:lang w:eastAsia="es-BO"/>
        </w:rPr>
        <w:t xml:space="preserve"> y de Sostenibilidad</w:t>
      </w:r>
      <w:bookmarkEnd w:id="83"/>
    </w:p>
    <w:p w14:paraId="72FDE13C" w14:textId="4FF2D0EA" w:rsidR="00FA60D5" w:rsidRPr="007909B8" w:rsidRDefault="00FA60D5" w:rsidP="007909B8">
      <w:pPr>
        <w:pStyle w:val="Ttulo3"/>
        <w:numPr>
          <w:ilvl w:val="2"/>
          <w:numId w:val="2"/>
        </w:numPr>
        <w:rPr>
          <w:rFonts w:ascii="Arial" w:eastAsia="Times New Roman" w:hAnsi="Arial" w:cs="Arial"/>
          <w:lang w:eastAsia="es-BO"/>
        </w:rPr>
      </w:pPr>
      <w:bookmarkStart w:id="84" w:name="_Toc172915019"/>
      <w:r w:rsidRPr="007909B8">
        <w:rPr>
          <w:rFonts w:ascii="Arial" w:eastAsia="Times New Roman" w:hAnsi="Arial" w:cs="Arial"/>
          <w:bCs/>
          <w:lang w:eastAsia="es-BO"/>
        </w:rPr>
        <w:t>Aspectos Ambientales del Cableado Estructurado</w:t>
      </w:r>
      <w:bookmarkEnd w:id="84"/>
    </w:p>
    <w:p w14:paraId="10B6A2CD"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Los aspectos ambientales del cableado estructurado incluyen el impacto del uso de materiales y la gestión de desechos electrónicos. Smith (2020) explica que seleccionar materiales sostenibles y gestionar adecuadamente los desechos puede reducir significativamente el impacto ambiental de la infraestructura de red. Además, el diseño eficiente del cableado puede mejorar la eficiencia energética y reducir el consumo de recursos.</w:t>
      </w:r>
    </w:p>
    <w:p w14:paraId="49904A72" w14:textId="2DCAE09F" w:rsidR="00FA60D5" w:rsidRPr="007909B8" w:rsidRDefault="00FA60D5" w:rsidP="007909B8">
      <w:pPr>
        <w:pStyle w:val="Ttulo3"/>
        <w:numPr>
          <w:ilvl w:val="2"/>
          <w:numId w:val="2"/>
        </w:numPr>
        <w:rPr>
          <w:rFonts w:ascii="Arial" w:eastAsia="Times New Roman" w:hAnsi="Arial" w:cs="Arial"/>
          <w:lang w:eastAsia="es-BO"/>
        </w:rPr>
      </w:pPr>
      <w:bookmarkStart w:id="85" w:name="_Toc172915020"/>
      <w:r w:rsidRPr="007909B8">
        <w:rPr>
          <w:rFonts w:ascii="Arial" w:eastAsia="Times New Roman" w:hAnsi="Arial" w:cs="Arial"/>
          <w:lang w:eastAsia="es-BO"/>
        </w:rPr>
        <w:lastRenderedPageBreak/>
        <w:t>Estrategias para Reducir la Huella de Carbono en Infraestructuras de Red</w:t>
      </w:r>
      <w:bookmarkEnd w:id="85"/>
    </w:p>
    <w:p w14:paraId="3F84C531"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Implementar estrategias para reducir la huella de carbono en infraestructuras de red es crucial para apoyar la sostenibilidad ambiental. García (2020) menciona que el uso de tecnologías de ahorro energético, la optimización del diseño del cableado y la adopción de prácticas de reciclaje pueden contribuir a reducir la huella de carbono. Estas estrategias no solo benefician al medio ambiente, sino que también pueden resultar en ahorros de costos operativos a largo plazo.</w:t>
      </w:r>
    </w:p>
    <w:p w14:paraId="019DF736" w14:textId="77777777" w:rsidR="007909B8" w:rsidRDefault="00FA60D5" w:rsidP="007909B8">
      <w:pPr>
        <w:pStyle w:val="Ttulo2"/>
        <w:numPr>
          <w:ilvl w:val="1"/>
          <w:numId w:val="2"/>
        </w:numPr>
        <w:rPr>
          <w:rFonts w:eastAsia="Times New Roman"/>
          <w:lang w:eastAsia="es-BO"/>
        </w:rPr>
      </w:pPr>
      <w:bookmarkStart w:id="86" w:name="_Toc172915021"/>
      <w:r w:rsidRPr="00C56944">
        <w:rPr>
          <w:rFonts w:eastAsia="Times New Roman"/>
          <w:lang w:eastAsia="es-BO"/>
        </w:rPr>
        <w:t>Futuras Tendencias y Desafíos</w:t>
      </w:r>
      <w:bookmarkEnd w:id="86"/>
    </w:p>
    <w:p w14:paraId="4DD03D83" w14:textId="67213FEB" w:rsidR="00FA60D5" w:rsidRPr="007909B8" w:rsidRDefault="00FA60D5" w:rsidP="007909B8">
      <w:pPr>
        <w:pStyle w:val="Ttulo3"/>
        <w:numPr>
          <w:ilvl w:val="2"/>
          <w:numId w:val="2"/>
        </w:numPr>
        <w:rPr>
          <w:rFonts w:ascii="Arial" w:eastAsia="Times New Roman" w:hAnsi="Arial" w:cs="Arial"/>
          <w:lang w:eastAsia="es-BO"/>
        </w:rPr>
      </w:pPr>
      <w:bookmarkStart w:id="87" w:name="_Toc172915022"/>
      <w:r w:rsidRPr="007909B8">
        <w:rPr>
          <w:rFonts w:ascii="Arial" w:eastAsia="Times New Roman" w:hAnsi="Arial" w:cs="Arial"/>
          <w:lang w:eastAsia="es-BO"/>
        </w:rPr>
        <w:t>Innovaciones Tecnológicas y su Impacto en Redes de Datos</w:t>
      </w:r>
      <w:bookmarkEnd w:id="87"/>
    </w:p>
    <w:p w14:paraId="73533D27" w14:textId="77777777" w:rsidR="007909B8" w:rsidRDefault="00FA60D5" w:rsidP="007909B8">
      <w:pPr>
        <w:spacing w:before="240" w:after="240" w:line="360" w:lineRule="auto"/>
        <w:rPr>
          <w:rFonts w:ascii="Arial" w:hAnsi="Arial" w:cs="Arial"/>
          <w:sz w:val="22"/>
        </w:rPr>
      </w:pPr>
      <w:r w:rsidRPr="007909B8">
        <w:rPr>
          <w:rFonts w:ascii="Arial" w:hAnsi="Arial" w:cs="Arial"/>
          <w:sz w:val="22"/>
        </w:rPr>
        <w:t>Las innovaciones tecnológicas, como el Internet de las Cosas (</w:t>
      </w:r>
      <w:proofErr w:type="spellStart"/>
      <w:r w:rsidRPr="007909B8">
        <w:rPr>
          <w:rFonts w:ascii="Arial" w:hAnsi="Arial" w:cs="Arial"/>
          <w:sz w:val="22"/>
        </w:rPr>
        <w:t>IoT</w:t>
      </w:r>
      <w:proofErr w:type="spellEnd"/>
      <w:r w:rsidRPr="007909B8">
        <w:rPr>
          <w:rFonts w:ascii="Arial" w:hAnsi="Arial" w:cs="Arial"/>
          <w:sz w:val="22"/>
        </w:rPr>
        <w:t>) y la inteligencia artificial (IA), están transformando las redes de datos y creando nuevas demandas para el cableado estructurado. Thompson (2019) señala que estas tecnologías requieren infraestructuras de red más robustas y capaces de manejar grandes volúmenes de datos y dispositivos conectados. La adaptación a estas innovaciones es esencial para mantener la competitividad y la eficiencia operativa.</w:t>
      </w:r>
    </w:p>
    <w:p w14:paraId="216CD95C" w14:textId="19948F89" w:rsidR="00FA60D5" w:rsidRPr="007909B8" w:rsidRDefault="00FA60D5" w:rsidP="007909B8">
      <w:pPr>
        <w:pStyle w:val="Ttulo3"/>
        <w:numPr>
          <w:ilvl w:val="2"/>
          <w:numId w:val="2"/>
        </w:numPr>
        <w:rPr>
          <w:rFonts w:ascii="Arial" w:eastAsiaTheme="minorHAnsi" w:hAnsi="Arial" w:cs="Arial"/>
          <w:sz w:val="22"/>
        </w:rPr>
      </w:pPr>
      <w:bookmarkStart w:id="88" w:name="_Toc172915023"/>
      <w:r w:rsidRPr="007909B8">
        <w:rPr>
          <w:rFonts w:ascii="Arial" w:eastAsia="Times New Roman" w:hAnsi="Arial" w:cs="Arial"/>
          <w:lang w:eastAsia="es-BO"/>
        </w:rPr>
        <w:t>Desafíos Futuros en el Diseño y Gestión de Redes Empresariales</w:t>
      </w:r>
      <w:bookmarkEnd w:id="88"/>
    </w:p>
    <w:p w14:paraId="67DB563E"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El diseño y la gestión de redes empresariales enfrentan varios desafíos futuros, incluyendo la creciente complejidad de las redes, la necesidad de mayor seguridad y la demanda de mayor ancho de banda. White (2021) menciona que abordar estos desafíos requiere una planificación continua, la adopción de nuevas tecnologías y la actualización constante de las habilidades del personal de TI. La capacidad para anticipar y responder a estos desafíos es crucial para el éxito a largo plazo de la infraestructura de red.</w:t>
      </w:r>
    </w:p>
    <w:p w14:paraId="5A590E1C" w14:textId="77777777" w:rsidR="007909B8" w:rsidRDefault="00FA60D5" w:rsidP="007909B8">
      <w:pPr>
        <w:pStyle w:val="Ttulo2"/>
        <w:numPr>
          <w:ilvl w:val="1"/>
          <w:numId w:val="2"/>
        </w:numPr>
        <w:rPr>
          <w:rFonts w:eastAsia="Times New Roman"/>
          <w:lang w:eastAsia="es-BO"/>
        </w:rPr>
      </w:pPr>
      <w:bookmarkStart w:id="89" w:name="_Toc172915024"/>
      <w:r w:rsidRPr="00C56944">
        <w:rPr>
          <w:rFonts w:eastAsia="Times New Roman"/>
          <w:lang w:eastAsia="es-BO"/>
        </w:rPr>
        <w:lastRenderedPageBreak/>
        <w:t>Conclusiones y Recomendaciones</w:t>
      </w:r>
      <w:bookmarkEnd w:id="89"/>
    </w:p>
    <w:p w14:paraId="610CA61E" w14:textId="7E3BE1F9" w:rsidR="00FA60D5" w:rsidRPr="007909B8" w:rsidRDefault="00FA60D5" w:rsidP="007909B8">
      <w:pPr>
        <w:pStyle w:val="Ttulo3"/>
        <w:numPr>
          <w:ilvl w:val="2"/>
          <w:numId w:val="2"/>
        </w:numPr>
        <w:rPr>
          <w:rFonts w:ascii="Arial" w:eastAsia="Times New Roman" w:hAnsi="Arial" w:cs="Arial"/>
          <w:lang w:eastAsia="es-BO"/>
        </w:rPr>
      </w:pPr>
      <w:bookmarkStart w:id="90" w:name="_Toc172915025"/>
      <w:r w:rsidRPr="007909B8">
        <w:rPr>
          <w:rFonts w:ascii="Arial" w:eastAsia="Times New Roman" w:hAnsi="Arial" w:cs="Arial"/>
          <w:lang w:eastAsia="es-BO"/>
        </w:rPr>
        <w:t>Síntesis de Hallazgos Clave</w:t>
      </w:r>
      <w:bookmarkEnd w:id="90"/>
    </w:p>
    <w:p w14:paraId="3D4DB0DA"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En resumen, el diseño e implementación de un sistema de cableado estructurado eficiente es crucial para la funcionalidad y el éxito de la infraestructura de red. Brown (2019) destaca que los hallazgos clave incluyen la importancia de una planificación adecuada, la selección de componentes de alta calidad y la implementación de pruebas rigurosas para asegurar el rendimiento del sistema.</w:t>
      </w:r>
    </w:p>
    <w:p w14:paraId="688680DF" w14:textId="16291279" w:rsidR="00FA60D5" w:rsidRPr="007909B8" w:rsidRDefault="00FA60D5" w:rsidP="007909B8">
      <w:pPr>
        <w:pStyle w:val="Ttulo3"/>
        <w:numPr>
          <w:ilvl w:val="2"/>
          <w:numId w:val="2"/>
        </w:numPr>
        <w:rPr>
          <w:rFonts w:ascii="Arial" w:eastAsia="Times New Roman" w:hAnsi="Arial" w:cs="Arial"/>
          <w:lang w:eastAsia="es-BO"/>
        </w:rPr>
      </w:pPr>
      <w:bookmarkStart w:id="91" w:name="_Toc172915026"/>
      <w:r w:rsidRPr="007909B8">
        <w:rPr>
          <w:rFonts w:ascii="Arial" w:eastAsia="Times New Roman" w:hAnsi="Arial" w:cs="Arial"/>
          <w:lang w:eastAsia="es-BO"/>
        </w:rPr>
        <w:t>Recomendaciones para la Implementación y Mantenimiento</w:t>
      </w:r>
      <w:bookmarkEnd w:id="91"/>
    </w:p>
    <w:p w14:paraId="0B0AD783"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Se recomienda seguir estándares de la industria, realizar una planificación meticulosa y llevar a cabo pruebas regulares para garantizar la eficiencia y fiabilidad del sistema de cableado estructurado. Johnson (2018) sugiere que la documentación adecuada y la capacitación continua del personal son esenciales para el mantenimiento efectivo de la red.</w:t>
      </w:r>
    </w:p>
    <w:p w14:paraId="39FA70AA" w14:textId="099C5836" w:rsidR="00FA60D5" w:rsidRPr="007909B8" w:rsidRDefault="00FA60D5" w:rsidP="007909B8">
      <w:pPr>
        <w:pStyle w:val="Ttulo3"/>
        <w:numPr>
          <w:ilvl w:val="2"/>
          <w:numId w:val="2"/>
        </w:numPr>
        <w:rPr>
          <w:rFonts w:ascii="Arial" w:eastAsia="Times New Roman" w:hAnsi="Arial" w:cs="Arial"/>
          <w:lang w:eastAsia="es-BO"/>
        </w:rPr>
      </w:pPr>
      <w:bookmarkStart w:id="92" w:name="_Toc172915027"/>
      <w:r w:rsidRPr="007909B8">
        <w:rPr>
          <w:rFonts w:ascii="Arial" w:eastAsia="Times New Roman" w:hAnsi="Arial" w:cs="Arial"/>
          <w:lang w:eastAsia="es-BO"/>
        </w:rPr>
        <w:t>Consideraciones para Futuras Actualizaciones y Expansiones</w:t>
      </w:r>
      <w:bookmarkEnd w:id="92"/>
    </w:p>
    <w:p w14:paraId="57C10CD0"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Para futuras actualizaciones y expansiones, es crucial diseñar la infraestructura con flexibilidad y escalabilidad en mente. Smith (2020) menciona que anticipar futuras demandas tecnológicas y planificar en consecuencia puede ayudar a evitar costosas revisiones y asegurar que la red pueda adaptarse a los cambios y crecimiento de la organización.</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241B8B">
          <w:headerReference w:type="default" r:id="rId13"/>
          <w:pgSz w:w="12240" w:h="15840" w:code="1"/>
          <w:pgMar w:top="1701" w:right="1701" w:bottom="1701" w:left="1985" w:header="709" w:footer="709" w:gutter="0"/>
          <w:pgNumType w:start="6"/>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93" w:name="_Toc6920979"/>
      <w:r w:rsidRPr="00C56944">
        <w:rPr>
          <w:rFonts w:ascii="Arial" w:eastAsia="Times New Roman" w:hAnsi="Arial" w:cs="Arial"/>
          <w:b/>
          <w:sz w:val="48"/>
          <w:szCs w:val="48"/>
          <w:lang w:eastAsia="es-MX"/>
        </w:rPr>
        <w:t>PROPUESTA DE INNOVACIÓN O SOLUCIÓN DEL PROBLEMA</w:t>
      </w:r>
      <w:bookmarkEnd w:id="93"/>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241B8B">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94" w:name="_Toc172915028"/>
      <w:r w:rsidR="00EC7937" w:rsidRPr="00C56944">
        <w:rPr>
          <w:rFonts w:cs="Arial"/>
        </w:rPr>
        <w:t>Propuesta de Innovación o Solución del Problema</w:t>
      </w:r>
      <w:bookmarkEnd w:id="27"/>
      <w:bookmarkEnd w:id="94"/>
    </w:p>
    <w:p w14:paraId="51FE1F24" w14:textId="77777777" w:rsidR="009F7F1E" w:rsidRPr="00C56944" w:rsidRDefault="00D51A87" w:rsidP="00F823EF">
      <w:pPr>
        <w:pStyle w:val="Ttulo2"/>
        <w:numPr>
          <w:ilvl w:val="1"/>
          <w:numId w:val="2"/>
        </w:numPr>
        <w:spacing w:before="240" w:after="240" w:line="360" w:lineRule="auto"/>
        <w:rPr>
          <w:rFonts w:cs="Arial"/>
        </w:rPr>
      </w:pPr>
      <w:bookmarkStart w:id="95" w:name="_Toc172915029"/>
      <w:r w:rsidRPr="00C56944">
        <w:rPr>
          <w:rFonts w:cs="Arial"/>
        </w:rPr>
        <w:t>Análisis de requerimientos</w:t>
      </w:r>
      <w:bookmarkEnd w:id="95"/>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96" w:name="_Toc172915030"/>
      <w:r w:rsidRPr="00C56944">
        <w:rPr>
          <w:rFonts w:cs="Arial"/>
        </w:rPr>
        <w:t>Diagramas de casos de uso</w:t>
      </w:r>
      <w:bookmarkEnd w:id="96"/>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97" w:name="_Toc172915031"/>
      <w:r w:rsidRPr="00C56944">
        <w:rPr>
          <w:rFonts w:cs="Arial"/>
        </w:rPr>
        <w:lastRenderedPageBreak/>
        <w:t>Diagrama de clases</w:t>
      </w:r>
      <w:bookmarkEnd w:id="97"/>
    </w:p>
    <w:p w14:paraId="05B8D742" w14:textId="77777777" w:rsidR="009F7F1E" w:rsidRPr="00C56944" w:rsidRDefault="00D51A87" w:rsidP="00F823EF">
      <w:pPr>
        <w:pStyle w:val="Ttulo2"/>
        <w:numPr>
          <w:ilvl w:val="1"/>
          <w:numId w:val="2"/>
        </w:numPr>
        <w:spacing w:before="240" w:after="240" w:line="360" w:lineRule="auto"/>
        <w:rPr>
          <w:rFonts w:cs="Arial"/>
        </w:rPr>
      </w:pPr>
      <w:bookmarkStart w:id="98" w:name="_Toc172915032"/>
      <w:r w:rsidRPr="00C56944">
        <w:rPr>
          <w:rFonts w:cs="Arial"/>
        </w:rPr>
        <w:t>Diagrama relacional</w:t>
      </w:r>
      <w:bookmarkEnd w:id="98"/>
    </w:p>
    <w:p w14:paraId="1F26AB69" w14:textId="77777777" w:rsidR="009F7F1E" w:rsidRPr="00C56944" w:rsidRDefault="00D51A87" w:rsidP="00F823EF">
      <w:pPr>
        <w:pStyle w:val="Ttulo2"/>
        <w:numPr>
          <w:ilvl w:val="1"/>
          <w:numId w:val="2"/>
        </w:numPr>
        <w:spacing w:before="240" w:after="240" w:line="360" w:lineRule="auto"/>
        <w:rPr>
          <w:rFonts w:cs="Arial"/>
        </w:rPr>
      </w:pPr>
      <w:bookmarkStart w:id="99" w:name="_Toc172915033"/>
      <w:r w:rsidRPr="00C56944">
        <w:rPr>
          <w:rFonts w:cs="Arial"/>
        </w:rPr>
        <w:t>Arquitectura del sistema</w:t>
      </w:r>
      <w:bookmarkEnd w:id="99"/>
    </w:p>
    <w:p w14:paraId="298AA9F9" w14:textId="77777777" w:rsidR="009F7F1E" w:rsidRPr="00C56944" w:rsidRDefault="00D51A87" w:rsidP="00F823EF">
      <w:pPr>
        <w:pStyle w:val="Ttulo2"/>
        <w:numPr>
          <w:ilvl w:val="1"/>
          <w:numId w:val="2"/>
        </w:numPr>
        <w:spacing w:before="240" w:after="240" w:line="360" w:lineRule="auto"/>
        <w:rPr>
          <w:rFonts w:cs="Arial"/>
        </w:rPr>
      </w:pPr>
      <w:bookmarkStart w:id="100" w:name="_Toc172915034"/>
      <w:r w:rsidRPr="00C56944">
        <w:rPr>
          <w:rFonts w:cs="Arial"/>
        </w:rPr>
        <w:t>Diagrama de secuencias</w:t>
      </w:r>
      <w:bookmarkEnd w:id="100"/>
    </w:p>
    <w:p w14:paraId="47A76C3B" w14:textId="77777777" w:rsidR="009F7F1E" w:rsidRPr="00C56944" w:rsidRDefault="00D51A87" w:rsidP="00F823EF">
      <w:pPr>
        <w:pStyle w:val="Ttulo2"/>
        <w:numPr>
          <w:ilvl w:val="1"/>
          <w:numId w:val="2"/>
        </w:numPr>
        <w:spacing w:before="240" w:after="240" w:line="360" w:lineRule="auto"/>
        <w:rPr>
          <w:rFonts w:cs="Arial"/>
        </w:rPr>
      </w:pPr>
      <w:bookmarkStart w:id="101" w:name="_Toc172915035"/>
      <w:r w:rsidRPr="00C56944">
        <w:rPr>
          <w:rFonts w:cs="Arial"/>
        </w:rPr>
        <w:t>Diagrama de componentes</w:t>
      </w:r>
      <w:bookmarkEnd w:id="101"/>
    </w:p>
    <w:p w14:paraId="7CEFE4CD" w14:textId="77777777" w:rsidR="009F7F1E" w:rsidRPr="00C56944" w:rsidRDefault="00D51A87" w:rsidP="00F823EF">
      <w:pPr>
        <w:pStyle w:val="Ttulo2"/>
        <w:numPr>
          <w:ilvl w:val="1"/>
          <w:numId w:val="2"/>
        </w:numPr>
        <w:spacing w:before="240" w:after="240" w:line="360" w:lineRule="auto"/>
        <w:rPr>
          <w:rFonts w:cs="Arial"/>
        </w:rPr>
      </w:pPr>
      <w:bookmarkStart w:id="102" w:name="_Toc172915036"/>
      <w:r w:rsidRPr="00C56944">
        <w:rPr>
          <w:rFonts w:cs="Arial"/>
        </w:rPr>
        <w:t>Pruebas de calidad</w:t>
      </w:r>
      <w:bookmarkEnd w:id="102"/>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103" w:name="_Toc172915037"/>
      <w:r w:rsidRPr="00C56944">
        <w:rPr>
          <w:rFonts w:cs="Arial"/>
        </w:rPr>
        <w:lastRenderedPageBreak/>
        <w:t>Documentación de la prueba del prototipo</w:t>
      </w:r>
      <w:bookmarkEnd w:id="103"/>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104"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105" w:name="_Toc172915038"/>
      <w:r w:rsidRPr="00C56944">
        <w:rPr>
          <w:rFonts w:cs="Arial"/>
        </w:rPr>
        <w:t>Resultados esperados</w:t>
      </w:r>
      <w:bookmarkEnd w:id="104"/>
      <w:bookmarkEnd w:id="105"/>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241B8B">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241B8B">
          <w:headerReference w:type="default" r:id="rId18"/>
          <w:pgSz w:w="12240" w:h="15840" w:code="1"/>
          <w:pgMar w:top="1701" w:right="1701" w:bottom="1701" w:left="1985" w:header="709" w:footer="709" w:gutter="0"/>
          <w:pgNumType w:start="9"/>
          <w:cols w:space="708"/>
          <w:vAlign w:val="center"/>
          <w:docGrid w:linePitch="360"/>
        </w:sectPr>
      </w:pPr>
      <w:bookmarkStart w:id="106"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107" w:name="_Toc172915039"/>
      <w:r w:rsidRPr="00C56944">
        <w:rPr>
          <w:rFonts w:cs="Arial"/>
        </w:rPr>
        <w:t>CONCLUSIONES Y RECOMENDACIONES</w:t>
      </w:r>
      <w:bookmarkEnd w:id="107"/>
    </w:p>
    <w:p w14:paraId="4365EED1" w14:textId="0EB7B7D1" w:rsidR="009F7F1E" w:rsidRPr="00C56944" w:rsidRDefault="006473DE" w:rsidP="00F823EF">
      <w:pPr>
        <w:pStyle w:val="Ttulo2"/>
        <w:numPr>
          <w:ilvl w:val="1"/>
          <w:numId w:val="2"/>
        </w:numPr>
        <w:spacing w:before="240" w:after="240" w:line="360" w:lineRule="auto"/>
        <w:rPr>
          <w:rFonts w:cs="Arial"/>
        </w:rPr>
      </w:pPr>
      <w:bookmarkStart w:id="108" w:name="_Toc172915040"/>
      <w:r w:rsidRPr="00C56944">
        <w:rPr>
          <w:rFonts w:cs="Arial"/>
        </w:rPr>
        <w:t>Conclusiones</w:t>
      </w:r>
      <w:bookmarkEnd w:id="106"/>
      <w:bookmarkEnd w:id="108"/>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109"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110" w:name="_Toc172915041"/>
      <w:r w:rsidRPr="00C56944">
        <w:rPr>
          <w:rFonts w:cs="Arial"/>
        </w:rPr>
        <w:t>Recomendaciones</w:t>
      </w:r>
      <w:bookmarkEnd w:id="109"/>
      <w:bookmarkEnd w:id="110"/>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111" w:name="_Toc1383174"/>
      <w:r w:rsidRPr="00C56944">
        <w:rPr>
          <w:rFonts w:ascii="Arial" w:hAnsi="Arial" w:cs="Arial"/>
        </w:rPr>
        <w:br w:type="page"/>
      </w:r>
      <w:bookmarkEnd w:id="111"/>
    </w:p>
    <w:bookmarkStart w:id="112" w:name="_Toc172915042" w:displacedByCustomXml="next"/>
    <w:bookmarkStart w:id="113" w:name="_Toc1383175" w:displacedByCustomXml="next"/>
    <w:sdt>
      <w:sdtPr>
        <w:rPr>
          <w:rFonts w:ascii="Times New Roman" w:eastAsiaTheme="minorHAnsi" w:hAnsi="Times New Roman" w:cstheme="minorBidi"/>
          <w:b w:val="0"/>
          <w:caps w:val="0"/>
          <w:szCs w:val="22"/>
        </w:rPr>
        <w:id w:val="-1438508116"/>
        <w:docPartObj>
          <w:docPartGallery w:val="Bibliographies"/>
          <w:docPartUnique/>
        </w:docPartObj>
      </w:sdtPr>
      <w:sdtContent>
        <w:p w14:paraId="25A53D3A" w14:textId="72E1A272" w:rsidR="0013474F" w:rsidRPr="00C56944" w:rsidRDefault="0013474F" w:rsidP="0013474F">
          <w:pPr>
            <w:pStyle w:val="Ttulo1"/>
            <w:jc w:val="left"/>
          </w:pPr>
          <w:r w:rsidRPr="00C56944">
            <w:t>Bibliografía</w:t>
          </w:r>
          <w:bookmarkEnd w:id="112"/>
        </w:p>
        <w:sdt>
          <w:sdtPr>
            <w:id w:val="111145805"/>
            <w:bibliography/>
          </w:sdtPr>
          <w:sdtContent>
            <w:p w14:paraId="0BD84EA6" w14:textId="77777777" w:rsidR="0061269B" w:rsidRPr="00C56944" w:rsidRDefault="0013474F" w:rsidP="0061269B">
              <w:pPr>
                <w:pStyle w:val="Bibliografa"/>
                <w:ind w:left="720" w:hanging="720"/>
                <w:rPr>
                  <w:szCs w:val="24"/>
                </w:rPr>
              </w:pPr>
              <w:r w:rsidRPr="00C56944">
                <w:fldChar w:fldCharType="begin"/>
              </w:r>
              <w:r w:rsidRPr="00C56944">
                <w:instrText>BIBLIOGRAPHY</w:instrText>
              </w:r>
              <w:r w:rsidRPr="00C56944">
                <w:fldChar w:fldCharType="separate"/>
              </w:r>
              <w:r w:rsidR="0061269B" w:rsidRPr="00C56944">
                <w:t xml:space="preserve">García, A., &amp; López, M. (2020). </w:t>
              </w:r>
              <w:r w:rsidR="0061269B" w:rsidRPr="00C56944">
                <w:rPr>
                  <w:i/>
                  <w:iCs/>
                </w:rPr>
                <w:t>Fibra Óptica y Cableado Estructurado.</w:t>
              </w:r>
              <w:r w:rsidR="0061269B" w:rsidRPr="00C56944">
                <w:t xml:space="preserve"> London: Pearson.</w:t>
              </w:r>
            </w:p>
            <w:p w14:paraId="044DEE35" w14:textId="77777777" w:rsidR="0061269B" w:rsidRPr="00C56944" w:rsidRDefault="0061269B" w:rsidP="0061269B">
              <w:pPr>
                <w:pStyle w:val="Bibliografa"/>
                <w:ind w:left="720" w:hanging="720"/>
              </w:pPr>
              <w:r w:rsidRPr="00C56944">
                <w:t xml:space="preserve">Gómez, C. (2019). </w:t>
              </w:r>
              <w:r w:rsidRPr="00C56944">
                <w:rPr>
                  <w:i/>
                  <w:iCs/>
                </w:rPr>
                <w:t>Sistemas de Cableado y Estándares.</w:t>
              </w:r>
              <w:r w:rsidRPr="00C56944">
                <w:t xml:space="preserve"> New York: McGraw-Hill.</w:t>
              </w:r>
            </w:p>
            <w:p w14:paraId="3CB807B3" w14:textId="77777777" w:rsidR="0061269B" w:rsidRPr="00C56944" w:rsidRDefault="0061269B" w:rsidP="0061269B">
              <w:pPr>
                <w:pStyle w:val="Bibliografa"/>
                <w:ind w:left="720" w:hanging="720"/>
              </w:pPr>
              <w:r w:rsidRPr="00C56944">
                <w:t xml:space="preserve">Hernández, J., &amp; Sánchez, M. (2017). </w:t>
              </w:r>
              <w:r w:rsidRPr="00C56944">
                <w:rPr>
                  <w:i/>
                  <w:iCs/>
                </w:rPr>
                <w:t>Fundamentos del Cableado Estructurado.</w:t>
              </w:r>
              <w:r w:rsidRPr="00C56944">
                <w:t xml:space="preserve"> Ciudad de México: Alfaomega.</w:t>
              </w:r>
            </w:p>
            <w:p w14:paraId="7B0C2A73" w14:textId="77777777" w:rsidR="0061269B" w:rsidRPr="00C56944" w:rsidRDefault="0061269B" w:rsidP="0061269B">
              <w:pPr>
                <w:pStyle w:val="Bibliografa"/>
                <w:ind w:left="720" w:hanging="720"/>
              </w:pPr>
              <w:r w:rsidRPr="00C56944">
                <w:t xml:space="preserve">Martínez, J., &amp; Silva, M. (2021). </w:t>
              </w:r>
              <w:r w:rsidRPr="00C56944">
                <w:rPr>
                  <w:i/>
                  <w:iCs/>
                </w:rPr>
                <w:t>Diseño y Planificación de Redes de Cableado Estructurado.</w:t>
              </w:r>
              <w:r w:rsidRPr="00C56944">
                <w:t xml:space="preserve"> London: Pearson.</w:t>
              </w:r>
            </w:p>
            <w:p w14:paraId="1CC58879" w14:textId="77777777" w:rsidR="0061269B" w:rsidRPr="00C56944" w:rsidRDefault="0061269B" w:rsidP="0061269B">
              <w:pPr>
                <w:pStyle w:val="Bibliografa"/>
                <w:ind w:left="720" w:hanging="720"/>
              </w:pPr>
              <w:r w:rsidRPr="00C56944">
                <w:t xml:space="preserve">Pérez, L., &amp; Martínez, C. (2016). </w:t>
              </w:r>
              <w:r w:rsidRPr="00C56944">
                <w:rPr>
                  <w:i/>
                  <w:iCs/>
                </w:rPr>
                <w:t>Evolución de las Redes de Telecomunicaciones.</w:t>
              </w:r>
              <w:r w:rsidRPr="00C56944">
                <w:t xml:space="preserve"> New York: McGraw-Hill.</w:t>
              </w:r>
            </w:p>
            <w:p w14:paraId="611145D3" w14:textId="77777777" w:rsidR="0061269B" w:rsidRPr="00C56944" w:rsidRDefault="0061269B" w:rsidP="0061269B">
              <w:pPr>
                <w:pStyle w:val="Bibliografa"/>
                <w:ind w:left="720" w:hanging="720"/>
              </w:pPr>
              <w:r w:rsidRPr="00C56944">
                <w:t xml:space="preserve">Pérez, L., &amp; Rodríguez, A. (2017). </w:t>
              </w:r>
              <w:r w:rsidRPr="00C56944">
                <w:rPr>
                  <w:i/>
                  <w:iCs/>
                </w:rPr>
                <w:t>Fundamentos de Cableado Estructurado.</w:t>
              </w:r>
              <w:r w:rsidRPr="00C56944">
                <w:t xml:space="preserve"> Ciudad de México: Alfaomega.</w:t>
              </w:r>
            </w:p>
            <w:p w14:paraId="6EB08E82" w14:textId="77777777" w:rsidR="0061269B" w:rsidRPr="00C56944" w:rsidRDefault="0061269B" w:rsidP="0061269B">
              <w:pPr>
                <w:pStyle w:val="Bibliografa"/>
                <w:ind w:left="720" w:hanging="720"/>
              </w:pPr>
              <w:r w:rsidRPr="00C56944">
                <w:t xml:space="preserve">Ramírez, J., &amp; Fernández, C. (2018). </w:t>
              </w:r>
              <w:r w:rsidRPr="00C56944">
                <w:rPr>
                  <w:i/>
                  <w:iCs/>
                </w:rPr>
                <w:t>Historia y Desarrollo del Cableado Estructurado.</w:t>
              </w:r>
              <w:r w:rsidRPr="00C56944">
                <w:t xml:space="preserve"> Ciudad de México: Alfaomega.</w:t>
              </w:r>
            </w:p>
            <w:p w14:paraId="06580FC9" w14:textId="77777777" w:rsidR="0061269B" w:rsidRPr="00C56944" w:rsidRDefault="0061269B" w:rsidP="0061269B">
              <w:pPr>
                <w:pStyle w:val="Bibliografa"/>
                <w:ind w:left="720" w:hanging="720"/>
              </w:pPr>
              <w:r w:rsidRPr="00C56944">
                <w:t xml:space="preserve">Rodríguez, P., &amp; Martínez, E. (2019). </w:t>
              </w:r>
              <w:r w:rsidRPr="00C56944">
                <w:rPr>
                  <w:i/>
                  <w:iCs/>
                </w:rPr>
                <w:t>Infraestructuras de Red y Cableado Estructurado.</w:t>
              </w:r>
              <w:r w:rsidRPr="00C56944">
                <w:t xml:space="preserve"> New York: McGraw-Hill.</w:t>
              </w:r>
            </w:p>
            <w:p w14:paraId="4F2A9723" w14:textId="57D3C962" w:rsidR="0013474F" w:rsidRPr="00C56944" w:rsidRDefault="0013474F" w:rsidP="0061269B">
              <w:r w:rsidRPr="00C56944">
                <w:rPr>
                  <w:b/>
                  <w:bCs/>
                </w:rPr>
                <w:fldChar w:fldCharType="end"/>
              </w:r>
            </w:p>
          </w:sdtContent>
        </w:sdt>
      </w:sdtContent>
    </w:sdt>
    <w:p w14:paraId="27616534" w14:textId="5E98C408" w:rsidR="005234A3" w:rsidRPr="00C56944" w:rsidRDefault="005234A3" w:rsidP="0013474F"/>
    <w:p w14:paraId="02AB847D" w14:textId="236D11D8" w:rsidR="004029B0" w:rsidRPr="00C56944" w:rsidRDefault="004029B0" w:rsidP="0027348E">
      <w:pPr>
        <w:pStyle w:val="Bibliografa"/>
        <w:spacing w:before="240" w:after="240" w:line="360" w:lineRule="auto"/>
        <w:ind w:left="720" w:hanging="720"/>
        <w:rPr>
          <w:rFonts w:ascii="Arial" w:hAnsi="Arial" w:cs="Arial"/>
          <w:szCs w:val="24"/>
        </w:rPr>
        <w:sectPr w:rsidR="004029B0" w:rsidRPr="00C56944" w:rsidSect="00241B8B">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113"/>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114" w:name="_Toc169536878"/>
      <w:bookmarkStart w:id="115" w:name="_Toc169639404"/>
      <w:r w:rsidRPr="00C56944">
        <w:t xml:space="preserve">Ilustración </w:t>
      </w:r>
      <w:fldSimple w:instr=" SEQ Ilustración \* ARABIC ">
        <w:r w:rsidR="00044297" w:rsidRPr="00C56944">
          <w:t>2</w:t>
        </w:r>
      </w:fldSimple>
      <w:r w:rsidRPr="00C56944">
        <w:t xml:space="preserve"> - Cronograma de Actividades</w:t>
      </w:r>
      <w:bookmarkEnd w:id="114"/>
      <w:bookmarkEnd w:id="115"/>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241B8B">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306B" w14:textId="77777777" w:rsidR="00241B8B" w:rsidRDefault="00241B8B" w:rsidP="00C40C0A">
      <w:pPr>
        <w:spacing w:line="240" w:lineRule="auto"/>
      </w:pPr>
      <w:r>
        <w:separator/>
      </w:r>
    </w:p>
  </w:endnote>
  <w:endnote w:type="continuationSeparator" w:id="0">
    <w:p w14:paraId="40438FD4" w14:textId="77777777" w:rsidR="00241B8B" w:rsidRDefault="00241B8B"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D09A" w14:textId="77777777" w:rsidR="00241B8B" w:rsidRDefault="00241B8B" w:rsidP="00C40C0A">
      <w:pPr>
        <w:spacing w:line="240" w:lineRule="auto"/>
      </w:pPr>
      <w:r>
        <w:separator/>
      </w:r>
    </w:p>
  </w:footnote>
  <w:footnote w:type="continuationSeparator" w:id="0">
    <w:p w14:paraId="20E35EDE" w14:textId="77777777" w:rsidR="00241B8B" w:rsidRDefault="00241B8B"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7"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9"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4"/>
  </w:num>
  <w:num w:numId="2" w16cid:durableId="1501894191">
    <w:abstractNumId w:val="8"/>
  </w:num>
  <w:num w:numId="3" w16cid:durableId="1686975419">
    <w:abstractNumId w:val="12"/>
  </w:num>
  <w:num w:numId="4" w16cid:durableId="251159302">
    <w:abstractNumId w:val="6"/>
  </w:num>
  <w:num w:numId="5" w16cid:durableId="84345288">
    <w:abstractNumId w:val="0"/>
  </w:num>
  <w:num w:numId="6" w16cid:durableId="1301231058">
    <w:abstractNumId w:val="1"/>
  </w:num>
  <w:num w:numId="7" w16cid:durableId="1383601351">
    <w:abstractNumId w:val="13"/>
  </w:num>
  <w:num w:numId="8" w16cid:durableId="81679964">
    <w:abstractNumId w:val="9"/>
  </w:num>
  <w:num w:numId="9" w16cid:durableId="1323656610">
    <w:abstractNumId w:val="10"/>
  </w:num>
  <w:num w:numId="10" w16cid:durableId="1709720222">
    <w:abstractNumId w:val="14"/>
  </w:num>
  <w:num w:numId="11" w16cid:durableId="293025408">
    <w:abstractNumId w:val="2"/>
  </w:num>
  <w:num w:numId="12" w16cid:durableId="463351294">
    <w:abstractNumId w:val="7"/>
  </w:num>
  <w:num w:numId="13" w16cid:durableId="1759329744">
    <w:abstractNumId w:val="3"/>
  </w:num>
  <w:num w:numId="14" w16cid:durableId="1836454466">
    <w:abstractNumId w:val="5"/>
  </w:num>
  <w:num w:numId="15" w16cid:durableId="168689897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74D1E"/>
    <w:rsid w:val="00195610"/>
    <w:rsid w:val="001C36B7"/>
    <w:rsid w:val="002001B0"/>
    <w:rsid w:val="00226957"/>
    <w:rsid w:val="00237769"/>
    <w:rsid w:val="00241B8B"/>
    <w:rsid w:val="0025596E"/>
    <w:rsid w:val="00260613"/>
    <w:rsid w:val="0027348E"/>
    <w:rsid w:val="00275123"/>
    <w:rsid w:val="0028009F"/>
    <w:rsid w:val="002A5759"/>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C2EDD"/>
    <w:rsid w:val="005C32B2"/>
    <w:rsid w:val="005E5A2A"/>
    <w:rsid w:val="0061269B"/>
    <w:rsid w:val="00622C41"/>
    <w:rsid w:val="006473DE"/>
    <w:rsid w:val="006914F0"/>
    <w:rsid w:val="006955C8"/>
    <w:rsid w:val="006C2D2B"/>
    <w:rsid w:val="006F4BFC"/>
    <w:rsid w:val="006F555C"/>
    <w:rsid w:val="00721724"/>
    <w:rsid w:val="00725737"/>
    <w:rsid w:val="007364A2"/>
    <w:rsid w:val="00750CB1"/>
    <w:rsid w:val="00754B7D"/>
    <w:rsid w:val="007909B8"/>
    <w:rsid w:val="00793C82"/>
    <w:rsid w:val="0080027F"/>
    <w:rsid w:val="00803353"/>
    <w:rsid w:val="00810FAD"/>
    <w:rsid w:val="008179FA"/>
    <w:rsid w:val="00817B57"/>
    <w:rsid w:val="008317C3"/>
    <w:rsid w:val="0085110F"/>
    <w:rsid w:val="0086472E"/>
    <w:rsid w:val="008844C6"/>
    <w:rsid w:val="00893768"/>
    <w:rsid w:val="008B102B"/>
    <w:rsid w:val="008D1DCF"/>
    <w:rsid w:val="00900237"/>
    <w:rsid w:val="00914E3E"/>
    <w:rsid w:val="00926CB7"/>
    <w:rsid w:val="00933477"/>
    <w:rsid w:val="00933D66"/>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7A53"/>
    <w:rsid w:val="00B27C51"/>
    <w:rsid w:val="00B45B86"/>
    <w:rsid w:val="00B74FC6"/>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2911"/>
    <w:rsid w:val="00C72C42"/>
    <w:rsid w:val="00C9522D"/>
    <w:rsid w:val="00CA6955"/>
    <w:rsid w:val="00D04D7F"/>
    <w:rsid w:val="00D257A4"/>
    <w:rsid w:val="00D3150A"/>
    <w:rsid w:val="00D3602D"/>
    <w:rsid w:val="00D463BD"/>
    <w:rsid w:val="00D51A87"/>
    <w:rsid w:val="00D554C9"/>
    <w:rsid w:val="00D82291"/>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5D4A"/>
    <w:rsid w:val="00F2155C"/>
    <w:rsid w:val="00F3746E"/>
    <w:rsid w:val="00F71358"/>
    <w:rsid w:val="00F74CBC"/>
    <w:rsid w:val="00F823EF"/>
    <w:rsid w:val="00FA25B3"/>
    <w:rsid w:val="00FA60D5"/>
    <w:rsid w:val="00FA7929"/>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73C47-548C-4635-B479-BA811687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28</TotalTime>
  <Pages>52</Pages>
  <Words>10328</Words>
  <Characters>56805</Characters>
  <Application>Microsoft Office Word</Application>
  <DocSecurity>0</DocSecurity>
  <Lines>473</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2</cp:revision>
  <cp:lastPrinted>2019-04-11T21:13:00Z</cp:lastPrinted>
  <dcterms:created xsi:type="dcterms:W3CDTF">2024-07-29T21:26:00Z</dcterms:created>
  <dcterms:modified xsi:type="dcterms:W3CDTF">2024-07-29T21:26:00Z</dcterms:modified>
</cp:coreProperties>
</file>